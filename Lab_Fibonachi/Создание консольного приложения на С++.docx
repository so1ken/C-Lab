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/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672CD8">
        <w:rPr>
          <w:b/>
        </w:rPr>
        <w:t>7</w:t>
      </w:r>
    </w:p>
    <w:p w:rsidR="00465557" w:rsidRDefault="00465557" w:rsidP="000D68C2">
      <w:pPr>
        <w:jc w:val="center"/>
      </w:pPr>
    </w:p>
    <w:p w:rsidR="000D3284" w:rsidRPr="000D3284" w:rsidRDefault="000D3284" w:rsidP="000D3284">
      <w:pPr>
        <w:jc w:val="center"/>
        <w:rPr>
          <w:b/>
          <w:sz w:val="40"/>
          <w:szCs w:val="40"/>
        </w:rPr>
      </w:pPr>
      <w:r w:rsidRPr="000D3284">
        <w:rPr>
          <w:b/>
          <w:sz w:val="40"/>
          <w:szCs w:val="40"/>
        </w:rPr>
        <w:t xml:space="preserve">СОЗДАНИЕ КОНСОЛЬНОГО ПРИЛОЖЕНИЯ </w:t>
      </w:r>
      <w:proofErr w:type="gramStart"/>
      <w:r w:rsidRPr="000D3284">
        <w:rPr>
          <w:b/>
          <w:sz w:val="40"/>
          <w:szCs w:val="40"/>
        </w:rPr>
        <w:t>НА</w:t>
      </w:r>
      <w:proofErr w:type="gramEnd"/>
      <w:r w:rsidRPr="000D3284">
        <w:rPr>
          <w:b/>
          <w:sz w:val="40"/>
          <w:szCs w:val="40"/>
        </w:rPr>
        <w:t xml:space="preserve"> С++ В </w:t>
      </w:r>
      <w:r w:rsidRPr="000D3284">
        <w:rPr>
          <w:b/>
          <w:sz w:val="40"/>
          <w:szCs w:val="40"/>
          <w:lang w:val="en-US"/>
        </w:rPr>
        <w:t>MS</w:t>
      </w:r>
      <w:r w:rsidRPr="000D3284">
        <w:rPr>
          <w:b/>
          <w:sz w:val="40"/>
          <w:szCs w:val="40"/>
        </w:rPr>
        <w:t xml:space="preserve"> </w:t>
      </w:r>
      <w:r w:rsidRPr="000D3284">
        <w:rPr>
          <w:b/>
          <w:sz w:val="40"/>
          <w:szCs w:val="40"/>
          <w:lang w:val="en-US"/>
        </w:rPr>
        <w:t>VISUAL</w:t>
      </w:r>
      <w:r w:rsidRPr="000D3284">
        <w:rPr>
          <w:b/>
          <w:sz w:val="40"/>
          <w:szCs w:val="40"/>
        </w:rPr>
        <w:t xml:space="preserve"> </w:t>
      </w:r>
      <w:r w:rsidRPr="000D3284">
        <w:rPr>
          <w:b/>
          <w:sz w:val="40"/>
          <w:szCs w:val="40"/>
          <w:lang w:val="en-US"/>
        </w:rPr>
        <w:t>STUDIO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0D3284" w:rsidRDefault="009E534D" w:rsidP="000D3284">
      <w:pPr>
        <w:pStyle w:val="3"/>
        <w:numPr>
          <w:ilvl w:val="1"/>
          <w:numId w:val="2"/>
        </w:numPr>
        <w:ind w:right="84"/>
        <w:jc w:val="both"/>
        <w:rPr>
          <w:rFonts w:eastAsia="Times New Roman"/>
          <w:i/>
          <w:color w:val="000000" w:themeColor="text1"/>
          <w:sz w:val="28"/>
          <w:szCs w:val="28"/>
        </w:rPr>
      </w:pPr>
      <w:r w:rsidRPr="00312F1F">
        <w:rPr>
          <w:rFonts w:eastAsia="Times New Roman"/>
          <w:i/>
          <w:sz w:val="28"/>
          <w:szCs w:val="28"/>
        </w:rPr>
        <w:t xml:space="preserve"> </w:t>
      </w:r>
      <w:r w:rsidR="000D3284" w:rsidRPr="00312F1F">
        <w:rPr>
          <w:rFonts w:eastAsia="Times New Roman"/>
          <w:i/>
          <w:sz w:val="28"/>
          <w:szCs w:val="28"/>
        </w:rPr>
        <w:t xml:space="preserve">Загрузка </w:t>
      </w:r>
      <w:r w:rsidR="000D3284" w:rsidRPr="00312F1F">
        <w:rPr>
          <w:rFonts w:eastAsia="Times New Roman"/>
          <w:i/>
          <w:sz w:val="28"/>
          <w:szCs w:val="28"/>
          <w:lang w:val="en-US"/>
        </w:rPr>
        <w:t xml:space="preserve">Visual </w:t>
      </w:r>
      <w:r w:rsidR="000D3284" w:rsidRPr="00312F1F">
        <w:rPr>
          <w:rFonts w:eastAsia="Times New Roman"/>
          <w:i/>
          <w:color w:val="000000" w:themeColor="text1"/>
          <w:sz w:val="28"/>
          <w:szCs w:val="28"/>
          <w:lang w:val="en-US"/>
        </w:rPr>
        <w:t xml:space="preserve">Studio </w:t>
      </w:r>
      <w:r w:rsidR="00277BB0">
        <w:rPr>
          <w:rFonts w:eastAsia="Times New Roman"/>
          <w:i/>
          <w:color w:val="000000" w:themeColor="text1"/>
          <w:sz w:val="28"/>
          <w:szCs w:val="28"/>
          <w:lang w:val="en-US"/>
        </w:rPr>
        <w:t xml:space="preserve">(2019) </w:t>
      </w:r>
      <w:r w:rsidR="00E56A4F">
        <w:rPr>
          <w:rFonts w:eastAsia="Times New Roman"/>
          <w:i/>
          <w:color w:val="000000" w:themeColor="text1"/>
          <w:sz w:val="28"/>
          <w:szCs w:val="28"/>
          <w:lang w:val="en-US"/>
        </w:rPr>
        <w:t>20</w:t>
      </w:r>
      <w:r w:rsidR="00277BB0">
        <w:rPr>
          <w:rFonts w:eastAsia="Times New Roman"/>
          <w:i/>
          <w:color w:val="000000" w:themeColor="text1"/>
          <w:sz w:val="28"/>
          <w:szCs w:val="28"/>
          <w:lang w:val="en-US"/>
        </w:rPr>
        <w:t>22</w:t>
      </w:r>
      <w:r w:rsidR="00CB4931">
        <w:rPr>
          <w:rFonts w:eastAsia="Times New Roman"/>
          <w:i/>
          <w:color w:val="000000" w:themeColor="text1"/>
          <w:sz w:val="28"/>
          <w:szCs w:val="28"/>
          <w:lang w:val="en-US"/>
        </w:rPr>
        <w:t xml:space="preserve"> Community</w:t>
      </w:r>
    </w:p>
    <w:p w:rsidR="00347297" w:rsidRDefault="00347297" w:rsidP="00347297"/>
    <w:p w:rsidR="00121B40" w:rsidRPr="005F14DC" w:rsidRDefault="00D73AC3" w:rsidP="00CE2626">
      <w:pPr>
        <w:autoSpaceDE w:val="0"/>
        <w:autoSpaceDN w:val="0"/>
        <w:adjustRightInd w:val="0"/>
        <w:ind w:firstLine="284"/>
      </w:pPr>
      <w:r>
        <w:t xml:space="preserve">Находим в поиске среду разработки </w:t>
      </w:r>
      <w:proofErr w:type="spellStart"/>
      <w:r w:rsidRPr="00D73AC3">
        <w:t>Visual</w:t>
      </w:r>
      <w:proofErr w:type="spellEnd"/>
      <w:r w:rsidRPr="00D73AC3">
        <w:t xml:space="preserve"> </w:t>
      </w:r>
      <w:proofErr w:type="spellStart"/>
      <w:r w:rsidRPr="00D73AC3">
        <w:t>Studio</w:t>
      </w:r>
      <w:proofErr w:type="spellEnd"/>
      <w:r w:rsidRPr="00D73AC3">
        <w:t xml:space="preserve"> </w:t>
      </w:r>
      <w:r w:rsidR="00277BB0" w:rsidRPr="00277BB0">
        <w:t xml:space="preserve">(2019) </w:t>
      </w:r>
      <w:r w:rsidRPr="00D73AC3">
        <w:t>20</w:t>
      </w:r>
      <w:r w:rsidR="00277BB0" w:rsidRPr="00277BB0">
        <w:t>22</w:t>
      </w:r>
      <w:r w:rsidRPr="00D73AC3">
        <w:t xml:space="preserve"> </w:t>
      </w:r>
      <w:proofErr w:type="spellStart"/>
      <w:r w:rsidRPr="00D73AC3">
        <w:t>Community</w:t>
      </w:r>
      <w:proofErr w:type="spellEnd"/>
      <w:r>
        <w:t xml:space="preserve"> и устанавливаем ее. </w:t>
      </w:r>
      <w:r w:rsidR="00CE2626">
        <w:t>При установке и загрузке может понадобиться</w:t>
      </w:r>
      <w:r w:rsidR="00347297">
        <w:t xml:space="preserve"> </w:t>
      </w:r>
      <w:r w:rsidR="00347297">
        <w:rPr>
          <w:lang w:val="en-US"/>
        </w:rPr>
        <w:t>Microsoft</w:t>
      </w:r>
      <w:r w:rsidR="00347297" w:rsidRPr="00347297">
        <w:t xml:space="preserve"> </w:t>
      </w:r>
      <w:r w:rsidR="00347297">
        <w:rPr>
          <w:lang w:val="en-US"/>
        </w:rPr>
        <w:t>account</w:t>
      </w:r>
      <w:r w:rsidR="00347297">
        <w:t>.</w:t>
      </w:r>
    </w:p>
    <w:p w:rsidR="00D73AC3" w:rsidRDefault="00D73AC3" w:rsidP="00CE2626">
      <w:pPr>
        <w:autoSpaceDE w:val="0"/>
        <w:autoSpaceDN w:val="0"/>
        <w:adjustRightInd w:val="0"/>
        <w:ind w:firstLine="284"/>
      </w:pPr>
      <w:r>
        <w:t>Для разработки будем использовать версию с англоязычным интерфейсом. Если после установки оказался русскоязычный интерфейс, то выполним дополнительные настройки.</w:t>
      </w:r>
    </w:p>
    <w:p w:rsidR="00D73AC3" w:rsidRDefault="000A44D4" w:rsidP="00CE2626">
      <w:pPr>
        <w:autoSpaceDE w:val="0"/>
        <w:autoSpaceDN w:val="0"/>
        <w:adjustRightInd w:val="0"/>
        <w:ind w:firstLine="284"/>
        <w:rPr>
          <w:lang w:val="en-US"/>
        </w:rPr>
      </w:pPr>
      <w:r>
        <w:t>Загружаем</w:t>
      </w:r>
      <w:r w:rsidRPr="000A44D4">
        <w:rPr>
          <w:lang w:val="en-US"/>
        </w:rPr>
        <w:t xml:space="preserve"> </w:t>
      </w:r>
      <w:r>
        <w:t>приложение</w:t>
      </w:r>
      <w:r w:rsidRPr="000A44D4">
        <w:rPr>
          <w:lang w:val="en-US"/>
        </w:rPr>
        <w:t xml:space="preserve"> </w:t>
      </w:r>
      <w:r>
        <w:rPr>
          <w:lang w:val="en-US"/>
        </w:rPr>
        <w:t xml:space="preserve">Visual Studio Installer. </w:t>
      </w:r>
    </w:p>
    <w:p w:rsidR="000A44D4" w:rsidRDefault="000A44D4" w:rsidP="00CE2626">
      <w:pPr>
        <w:autoSpaceDE w:val="0"/>
        <w:autoSpaceDN w:val="0"/>
        <w:adjustRightInd w:val="0"/>
        <w:ind w:firstLine="284"/>
        <w:rPr>
          <w:lang w:val="en-US"/>
        </w:rPr>
      </w:pPr>
    </w:p>
    <w:p w:rsidR="000A44D4" w:rsidRPr="000A44D4" w:rsidRDefault="000A44D4" w:rsidP="00CE2626">
      <w:pPr>
        <w:autoSpaceDE w:val="0"/>
        <w:autoSpaceDN w:val="0"/>
        <w:adjustRightInd w:val="0"/>
        <w:ind w:firstLine="284"/>
        <w:rPr>
          <w:lang w:val="en-US"/>
        </w:rPr>
      </w:pPr>
      <w:r>
        <w:rPr>
          <w:noProof/>
        </w:rPr>
        <w:drawing>
          <wp:inline distT="0" distB="0" distL="0" distR="0" wp14:anchorId="67A8A813" wp14:editId="7CE8FC74">
            <wp:extent cx="6152515" cy="2317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D4" w:rsidRDefault="000A44D4" w:rsidP="00CE2626">
      <w:pPr>
        <w:autoSpaceDE w:val="0"/>
        <w:autoSpaceDN w:val="0"/>
        <w:adjustRightInd w:val="0"/>
        <w:ind w:firstLine="284"/>
        <w:rPr>
          <w:lang w:val="en-US"/>
        </w:rPr>
      </w:pPr>
    </w:p>
    <w:p w:rsidR="000A44D4" w:rsidRPr="000A44D4" w:rsidRDefault="000A44D4" w:rsidP="00CE2626">
      <w:pPr>
        <w:autoSpaceDE w:val="0"/>
        <w:autoSpaceDN w:val="0"/>
        <w:adjustRightInd w:val="0"/>
        <w:ind w:firstLine="284"/>
      </w:pPr>
      <w:r>
        <w:t>Выбираем действие</w:t>
      </w:r>
      <w:proofErr w:type="gramStart"/>
      <w:r>
        <w:t xml:space="preserve"> И</w:t>
      </w:r>
      <w:proofErr w:type="gramEnd"/>
      <w:r>
        <w:t>зменить. Далее пункт Языковые пакеты – отмечаем Английский – кнопка</w:t>
      </w:r>
      <w:proofErr w:type="gramStart"/>
      <w:r>
        <w:t xml:space="preserve"> И</w:t>
      </w:r>
      <w:proofErr w:type="gramEnd"/>
      <w:r>
        <w:t xml:space="preserve">зменить. </w:t>
      </w:r>
    </w:p>
    <w:p w:rsidR="000A44D4" w:rsidRPr="000A44D4" w:rsidRDefault="000A44D4" w:rsidP="00CE2626">
      <w:pPr>
        <w:autoSpaceDE w:val="0"/>
        <w:autoSpaceDN w:val="0"/>
        <w:adjustRightInd w:val="0"/>
        <w:ind w:firstLine="284"/>
      </w:pPr>
    </w:p>
    <w:p w:rsidR="00CE2626" w:rsidRPr="00CB4931" w:rsidRDefault="00CE2626" w:rsidP="00CE2626">
      <w:pPr>
        <w:autoSpaceDE w:val="0"/>
        <w:autoSpaceDN w:val="0"/>
        <w:adjustRightInd w:val="0"/>
        <w:ind w:firstLine="284"/>
      </w:pPr>
      <w:r>
        <w:t xml:space="preserve">Несколько </w:t>
      </w:r>
      <w:r w:rsidR="000A44D4">
        <w:t xml:space="preserve">следующих </w:t>
      </w:r>
      <w:r>
        <w:t xml:space="preserve">скриншотов объясняют, какие настройки и действия рекомендуется выполнить </w:t>
      </w:r>
      <w:r w:rsidR="000A44D4">
        <w:t xml:space="preserve">в </w:t>
      </w:r>
      <w:proofErr w:type="spellStart"/>
      <w:r w:rsidR="000A44D4" w:rsidRPr="00D73AC3">
        <w:t>Visual</w:t>
      </w:r>
      <w:proofErr w:type="spellEnd"/>
      <w:r w:rsidR="000A44D4" w:rsidRPr="00D73AC3">
        <w:t xml:space="preserve"> </w:t>
      </w:r>
      <w:proofErr w:type="spellStart"/>
      <w:r w:rsidR="000A44D4" w:rsidRPr="00D73AC3">
        <w:t>Studio</w:t>
      </w:r>
      <w:proofErr w:type="spellEnd"/>
      <w:r w:rsidR="000A44D4" w:rsidRPr="00D73AC3">
        <w:t xml:space="preserve"> </w:t>
      </w:r>
      <w:bookmarkStart w:id="0" w:name="_GoBack"/>
      <w:bookmarkEnd w:id="0"/>
      <w:r w:rsidR="000A44D4" w:rsidRPr="00D73AC3">
        <w:t>20</w:t>
      </w:r>
      <w:r w:rsidR="00277BB0" w:rsidRPr="00277BB0">
        <w:t>19</w:t>
      </w:r>
      <w:r w:rsidR="000A44D4" w:rsidRPr="00D73AC3">
        <w:t xml:space="preserve"> </w:t>
      </w:r>
      <w:r>
        <w:t>для перехода к созданию консольного приложения.</w:t>
      </w:r>
    </w:p>
    <w:p w:rsidR="005F14DC" w:rsidRPr="00CB4931" w:rsidRDefault="005F14DC" w:rsidP="00CE2626">
      <w:pPr>
        <w:autoSpaceDE w:val="0"/>
        <w:autoSpaceDN w:val="0"/>
        <w:adjustRightInd w:val="0"/>
        <w:ind w:firstLine="284"/>
      </w:pPr>
    </w:p>
    <w:p w:rsidR="005F14DC" w:rsidRPr="005F14DC" w:rsidRDefault="00A028A0" w:rsidP="00CE2626">
      <w:pPr>
        <w:autoSpaceDE w:val="0"/>
        <w:autoSpaceDN w:val="0"/>
        <w:adjustRightInd w:val="0"/>
        <w:ind w:firstLine="284"/>
      </w:pPr>
      <w:r>
        <w:rPr>
          <w:noProof/>
        </w:rPr>
        <w:lastRenderedPageBreak/>
        <w:drawing>
          <wp:inline distT="0" distB="0" distL="0" distR="0" wp14:anchorId="58460ECB" wp14:editId="43073972">
            <wp:extent cx="6152515" cy="33483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97" w:rsidRPr="00347297" w:rsidRDefault="00347297" w:rsidP="00347297"/>
    <w:p w:rsidR="00111ECA" w:rsidRDefault="00A028A0" w:rsidP="00CE2626">
      <w:pPr>
        <w:jc w:val="center"/>
      </w:pPr>
      <w:r>
        <w:rPr>
          <w:noProof/>
        </w:rPr>
        <w:drawing>
          <wp:inline distT="0" distB="0" distL="0" distR="0" wp14:anchorId="3CED0493" wp14:editId="654AD914">
            <wp:extent cx="6152515" cy="39300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CA" w:rsidRDefault="00111ECA" w:rsidP="00111ECA"/>
    <w:p w:rsidR="00111ECA" w:rsidRDefault="00111ECA" w:rsidP="00111ECA"/>
    <w:p w:rsidR="005F14DC" w:rsidRDefault="00A028A0" w:rsidP="00111E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D8612E" wp14:editId="1A6F6DD5">
            <wp:extent cx="6152515" cy="34563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DC" w:rsidRDefault="005F14DC">
      <w:pPr>
        <w:rPr>
          <w:lang w:val="en-US"/>
        </w:rPr>
      </w:pPr>
      <w:r>
        <w:rPr>
          <w:lang w:val="en-US"/>
        </w:rPr>
        <w:br w:type="page"/>
      </w:r>
    </w:p>
    <w:p w:rsidR="005F14DC" w:rsidRPr="005F14DC" w:rsidRDefault="005F14DC" w:rsidP="00111ECA">
      <w:pPr>
        <w:rPr>
          <w:lang w:val="en-US"/>
        </w:rPr>
      </w:pPr>
    </w:p>
    <w:p w:rsidR="00394F3C" w:rsidRDefault="00EC4D41" w:rsidP="00111ECA">
      <w:r>
        <w:t xml:space="preserve">Содержимое папки </w:t>
      </w:r>
      <w:r>
        <w:rPr>
          <w:lang w:val="en-US"/>
        </w:rPr>
        <w:t>Lab</w:t>
      </w:r>
      <w:r w:rsidRPr="00EC4D41">
        <w:t>7</w:t>
      </w:r>
      <w:r>
        <w:t xml:space="preserve"> с проектом </w:t>
      </w:r>
      <w:r>
        <w:rPr>
          <w:lang w:val="en-US"/>
        </w:rPr>
        <w:t>Console</w:t>
      </w:r>
      <w:r>
        <w:t>:</w:t>
      </w:r>
    </w:p>
    <w:p w:rsidR="00EC4D41" w:rsidRPr="00EC4D41" w:rsidRDefault="00EC4D41" w:rsidP="00111E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16EA" wp14:editId="661FC554">
                <wp:simplePos x="0" y="0"/>
                <wp:positionH relativeFrom="column">
                  <wp:posOffset>-112394</wp:posOffset>
                </wp:positionH>
                <wp:positionV relativeFrom="paragraph">
                  <wp:posOffset>89535</wp:posOffset>
                </wp:positionV>
                <wp:extent cx="6819900" cy="26574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657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margin-left:-8.85pt;margin-top:7.05pt;width:537pt;height:2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" filled="f" strokecolor="black [3213]" strokeweight="1pt"/>
            </w:pict>
          </mc:Fallback>
        </mc:AlternateContent>
      </w:r>
    </w:p>
    <w:p w:rsidR="00394F3C" w:rsidRDefault="00394F3C" w:rsidP="00111ECA">
      <w:r>
        <w:rPr>
          <w:noProof/>
        </w:rPr>
        <w:drawing>
          <wp:inline distT="0" distB="0" distL="0" distR="0" wp14:anchorId="5F402B34" wp14:editId="3BC662C0">
            <wp:extent cx="4724400" cy="1104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3C" w:rsidRDefault="00394F3C" w:rsidP="00EC4D41">
      <w:pPr>
        <w:jc w:val="center"/>
      </w:pPr>
      <w:r>
        <w:rPr>
          <w:noProof/>
        </w:rPr>
        <w:drawing>
          <wp:inline distT="0" distB="0" distL="0" distR="0" wp14:anchorId="44C73911" wp14:editId="29E5086F">
            <wp:extent cx="5362575" cy="257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46000"/>
                    <a:stretch/>
                  </pic:blipFill>
                  <pic:spPr bwMode="auto">
                    <a:xfrm>
                      <a:off x="0" y="0"/>
                      <a:ext cx="536257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F3C" w:rsidRDefault="00D9576C" w:rsidP="00EC4D4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24A0D" wp14:editId="77BF9ADA">
                <wp:simplePos x="0" y="0"/>
                <wp:positionH relativeFrom="column">
                  <wp:posOffset>5116830</wp:posOffset>
                </wp:positionH>
                <wp:positionV relativeFrom="paragraph">
                  <wp:posOffset>228600</wp:posOffset>
                </wp:positionV>
                <wp:extent cx="590550" cy="0"/>
                <wp:effectExtent l="0" t="19050" r="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9pt,18pt" to="449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" strokecolor="#00b050" strokeweight="2.75pt"/>
            </w:pict>
          </mc:Fallback>
        </mc:AlternateContent>
      </w:r>
      <w:r w:rsidR="00394F3C">
        <w:rPr>
          <w:noProof/>
        </w:rPr>
        <w:drawing>
          <wp:inline distT="0" distB="0" distL="0" distR="0" wp14:anchorId="0CA49E00" wp14:editId="224E22C5">
            <wp:extent cx="5181600" cy="866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66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3C" w:rsidRDefault="00D9576C" w:rsidP="00EC4D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2FADA" wp14:editId="260E49C6">
                <wp:simplePos x="0" y="0"/>
                <wp:positionH relativeFrom="column">
                  <wp:posOffset>4326255</wp:posOffset>
                </wp:positionH>
                <wp:positionV relativeFrom="paragraph">
                  <wp:posOffset>180975</wp:posOffset>
                </wp:positionV>
                <wp:extent cx="1590675" cy="0"/>
                <wp:effectExtent l="0" t="19050" r="952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65pt,14.25pt" to="465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" strokecolor="#00b050" strokeweight="2.75pt"/>
            </w:pict>
          </mc:Fallback>
        </mc:AlternateContent>
      </w:r>
      <w:r w:rsidR="00EC4D41">
        <w:rPr>
          <w:noProof/>
        </w:rPr>
        <w:drawing>
          <wp:inline distT="0" distB="0" distL="0" distR="0" wp14:anchorId="0D30FCD6" wp14:editId="2B60514B">
            <wp:extent cx="5362575" cy="219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4000"/>
                    <a:stretch/>
                  </pic:blipFill>
                  <pic:spPr bwMode="auto">
                    <a:xfrm>
                      <a:off x="0" y="0"/>
                      <a:ext cx="53625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ECA" w:rsidRDefault="00111ECA" w:rsidP="00111ECA"/>
    <w:p w:rsidR="00111ECA" w:rsidRPr="00111ECA" w:rsidRDefault="00111ECA" w:rsidP="00111ECA"/>
    <w:p w:rsidR="00E52755" w:rsidRDefault="000D3284" w:rsidP="000D3284">
      <w:pPr>
        <w:pStyle w:val="3"/>
        <w:numPr>
          <w:ilvl w:val="1"/>
          <w:numId w:val="2"/>
        </w:numPr>
        <w:ind w:right="84"/>
        <w:jc w:val="both"/>
        <w:rPr>
          <w:rFonts w:eastAsia="Times New Roman"/>
          <w:i/>
          <w:sz w:val="28"/>
          <w:szCs w:val="28"/>
        </w:rPr>
      </w:pPr>
      <w:r w:rsidRPr="000D3284">
        <w:rPr>
          <w:rFonts w:eastAsia="Times New Roman"/>
          <w:i/>
          <w:sz w:val="28"/>
          <w:szCs w:val="28"/>
        </w:rPr>
        <w:t>Шаблон для консольного приложения</w:t>
      </w:r>
    </w:p>
    <w:p w:rsidR="000D3284" w:rsidRPr="000D3284" w:rsidRDefault="000D3284" w:rsidP="000D3284"/>
    <w:p w:rsidR="000D3284" w:rsidRDefault="00A028A0" w:rsidP="000D3284">
      <w:r>
        <w:rPr>
          <w:noProof/>
        </w:rPr>
        <w:drawing>
          <wp:inline distT="0" distB="0" distL="0" distR="0" wp14:anchorId="45C5202D" wp14:editId="432A170D">
            <wp:extent cx="6496050" cy="26563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9331" cy="26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84" w:rsidRDefault="000D3284" w:rsidP="000D3284"/>
    <w:p w:rsidR="000D3284" w:rsidRPr="00AC6030" w:rsidRDefault="000D3284" w:rsidP="0043209F">
      <w:pPr>
        <w:autoSpaceDE w:val="0"/>
        <w:autoSpaceDN w:val="0"/>
        <w:adjustRightInd w:val="0"/>
      </w:pPr>
      <w:r w:rsidRPr="00EF6373">
        <w:rPr>
          <w:b/>
        </w:rPr>
        <w:t>#</w:t>
      </w:r>
      <w:r w:rsidRPr="00EF6373">
        <w:rPr>
          <w:b/>
          <w:lang w:val="en-US"/>
        </w:rPr>
        <w:t>include</w:t>
      </w:r>
      <w:r w:rsidRPr="00346719">
        <w:t xml:space="preserve"> </w:t>
      </w:r>
      <w:r>
        <w:t>– директива препроцессора для подключения к проекту содержимого заголовочных файлов (</w:t>
      </w:r>
      <w:r w:rsidRPr="00346719">
        <w:t>.</w:t>
      </w:r>
      <w:r>
        <w:rPr>
          <w:lang w:val="en-US"/>
        </w:rPr>
        <w:t>h</w:t>
      </w:r>
      <w:r>
        <w:t xml:space="preserve">), </w:t>
      </w:r>
      <w:r w:rsidRPr="005560F5">
        <w:t>содерж</w:t>
      </w:r>
      <w:r>
        <w:t>ащих</w:t>
      </w:r>
      <w:r w:rsidRPr="005560F5">
        <w:t xml:space="preserve"> интерфейсную </w:t>
      </w:r>
      <w:r w:rsidRPr="00AC6030">
        <w:t xml:space="preserve">информацию о стандартных функциях и константах, которые вы хотите использовать в вашей программе. Эти директивы помещаются в начале исходного файла.  </w:t>
      </w:r>
      <w:r w:rsidR="0043209F" w:rsidRPr="00AC6030">
        <w:t>#</w:t>
      </w:r>
      <w:r w:rsidR="0043209F" w:rsidRPr="00AC6030">
        <w:rPr>
          <w:lang w:val="en-US"/>
        </w:rPr>
        <w:t>include</w:t>
      </w:r>
      <w:r w:rsidR="0043209F" w:rsidRPr="00AB18EA">
        <w:t xml:space="preserve"> </w:t>
      </w:r>
      <w:r w:rsidR="0043209F" w:rsidRPr="00F0513A">
        <w:t>&lt;</w:t>
      </w:r>
      <w:r w:rsidR="0043209F">
        <w:rPr>
          <w:lang w:val="en-US"/>
        </w:rPr>
        <w:t>iostream</w:t>
      </w:r>
      <w:r w:rsidR="0043209F" w:rsidRPr="00F0513A">
        <w:t>&gt;</w:t>
      </w:r>
      <w:r w:rsidR="0043209F" w:rsidRPr="00AB18EA">
        <w:t xml:space="preserve"> –  </w:t>
      </w:r>
      <w:r w:rsidR="0043209F">
        <w:t>подключение к проекту стандартного файла для организации потокового ввода-вывода.</w:t>
      </w:r>
      <w:r w:rsidR="00D9576C">
        <w:t xml:space="preserve"> </w:t>
      </w:r>
      <w:r w:rsidRPr="00AC6030">
        <w:t>При выполнении лабораторной работы могут понадобиться также следующие файлы:</w:t>
      </w:r>
    </w:p>
    <w:p w:rsidR="000D3284" w:rsidRPr="00AC6030" w:rsidRDefault="000D3284" w:rsidP="000D3284"/>
    <w:p w:rsidR="000D3284" w:rsidRPr="00863701" w:rsidRDefault="000D3284" w:rsidP="000D3284">
      <w:pPr>
        <w:autoSpaceDE w:val="0"/>
        <w:autoSpaceDN w:val="0"/>
        <w:adjustRightInd w:val="0"/>
      </w:pPr>
      <w:r w:rsidRPr="00AC6030">
        <w:t>#</w:t>
      </w:r>
      <w:r w:rsidRPr="00AC6030">
        <w:rPr>
          <w:lang w:val="en-US"/>
        </w:rPr>
        <w:t>include</w:t>
      </w:r>
      <w:r w:rsidRPr="00AC6030">
        <w:t xml:space="preserve"> &lt;</w:t>
      </w:r>
      <w:r w:rsidRPr="00AC6030">
        <w:rPr>
          <w:lang w:val="en-US"/>
        </w:rPr>
        <w:t>math</w:t>
      </w:r>
      <w:r w:rsidRPr="00AC6030">
        <w:t>.</w:t>
      </w:r>
      <w:r w:rsidRPr="00AC6030">
        <w:rPr>
          <w:lang w:val="en-US"/>
        </w:rPr>
        <w:t>h</w:t>
      </w:r>
      <w:r w:rsidRPr="00AC6030">
        <w:t>&gt; – для использования математических функций и констант;</w:t>
      </w:r>
    </w:p>
    <w:p w:rsidR="000D3284" w:rsidRDefault="000D3284" w:rsidP="000D3284">
      <w:pPr>
        <w:autoSpaceDE w:val="0"/>
        <w:autoSpaceDN w:val="0"/>
        <w:adjustRightInd w:val="0"/>
      </w:pPr>
      <w:r w:rsidRPr="00AC6030">
        <w:t>#</w:t>
      </w:r>
      <w:r w:rsidRPr="00AC6030">
        <w:rPr>
          <w:lang w:val="en-US"/>
        </w:rPr>
        <w:t>include</w:t>
      </w:r>
      <w:r w:rsidRPr="00AC6030">
        <w:t xml:space="preserve"> &lt;</w:t>
      </w:r>
      <w:proofErr w:type="spellStart"/>
      <w:r w:rsidRPr="00AC6030">
        <w:rPr>
          <w:lang w:val="en-US"/>
        </w:rPr>
        <w:t>stdlib</w:t>
      </w:r>
      <w:proofErr w:type="spellEnd"/>
      <w:r w:rsidRPr="00AC6030">
        <w:t>.</w:t>
      </w:r>
      <w:r w:rsidRPr="00AC6030">
        <w:rPr>
          <w:lang w:val="en-US"/>
        </w:rPr>
        <w:t>h</w:t>
      </w:r>
      <w:r w:rsidRPr="00AC6030">
        <w:t>&gt; – для генерации случайных значений и ряда других полезных функций.</w:t>
      </w:r>
    </w:p>
    <w:p w:rsidR="000D3284" w:rsidRDefault="000D3284" w:rsidP="000D3284">
      <w:pPr>
        <w:autoSpaceDE w:val="0"/>
        <w:autoSpaceDN w:val="0"/>
        <w:adjustRightInd w:val="0"/>
      </w:pPr>
    </w:p>
    <w:p w:rsidR="000D3284" w:rsidRDefault="000D3284" w:rsidP="000D3284">
      <w:pPr>
        <w:autoSpaceDE w:val="0"/>
        <w:autoSpaceDN w:val="0"/>
        <w:adjustRightInd w:val="0"/>
        <w:ind w:firstLine="284"/>
      </w:pPr>
      <w:r w:rsidRPr="00B959F3">
        <w:t>Имена файлов в директивах #</w:t>
      </w:r>
      <w:r w:rsidRPr="00B959F3">
        <w:rPr>
          <w:lang w:val="en-US"/>
        </w:rPr>
        <w:t>include</w:t>
      </w:r>
      <w:r w:rsidRPr="00B959F3">
        <w:t xml:space="preserve"> задаются по-разному:</w:t>
      </w:r>
    </w:p>
    <w:p w:rsidR="000D3284" w:rsidRDefault="000D3284" w:rsidP="000D3284">
      <w:pPr>
        <w:numPr>
          <w:ilvl w:val="0"/>
          <w:numId w:val="13"/>
        </w:numPr>
        <w:autoSpaceDE w:val="0"/>
        <w:autoSpaceDN w:val="0"/>
        <w:adjustRightInd w:val="0"/>
      </w:pPr>
      <w:r>
        <w:t>в двойных кавычках (</w:t>
      </w:r>
      <w:r w:rsidRPr="007B3AF1">
        <w:t>“</w:t>
      </w:r>
      <w:proofErr w:type="spellStart"/>
      <w:r>
        <w:rPr>
          <w:lang w:val="en-US"/>
        </w:rPr>
        <w:t>stdafx</w:t>
      </w:r>
      <w:proofErr w:type="spellEnd"/>
      <w:r w:rsidRPr="007B3AF1">
        <w:t>.</w:t>
      </w:r>
      <w:r>
        <w:rPr>
          <w:lang w:val="en-US"/>
        </w:rPr>
        <w:t>h</w:t>
      </w:r>
      <w:r w:rsidRPr="007B3AF1">
        <w:t>”</w:t>
      </w:r>
      <w:r>
        <w:t>), если файл находится непосредственно в проекте;</w:t>
      </w:r>
    </w:p>
    <w:p w:rsidR="000D3284" w:rsidRDefault="000D3284" w:rsidP="000D3284">
      <w:pPr>
        <w:numPr>
          <w:ilvl w:val="0"/>
          <w:numId w:val="13"/>
        </w:numPr>
        <w:autoSpaceDE w:val="0"/>
        <w:autoSpaceDN w:val="0"/>
        <w:adjustRightInd w:val="0"/>
      </w:pPr>
      <w:r>
        <w:t>в угловых скобках (</w:t>
      </w:r>
      <w:r w:rsidRPr="007B3AF1">
        <w:t>&lt;</w:t>
      </w:r>
      <w:r>
        <w:rPr>
          <w:lang w:val="en-US"/>
        </w:rPr>
        <w:t>math</w:t>
      </w:r>
      <w:r w:rsidRPr="007B3AF1">
        <w:t>.</w:t>
      </w:r>
      <w:r>
        <w:rPr>
          <w:lang w:val="en-US"/>
        </w:rPr>
        <w:t>h</w:t>
      </w:r>
      <w:r w:rsidRPr="007B3AF1">
        <w:t>&gt;</w:t>
      </w:r>
      <w:r>
        <w:t xml:space="preserve">), если это стандартный заголовочный файл </w:t>
      </w:r>
      <w:r>
        <w:rPr>
          <w:lang w:val="en-US"/>
        </w:rPr>
        <w:t>C</w:t>
      </w:r>
      <w:r>
        <w:t xml:space="preserve">, который находится в специальных каталогах </w:t>
      </w:r>
      <w:r>
        <w:rPr>
          <w:lang w:val="en-US"/>
        </w:rPr>
        <w:t>Visual</w:t>
      </w:r>
      <w:r w:rsidRPr="00F0513A">
        <w:t xml:space="preserve"> </w:t>
      </w:r>
      <w:r>
        <w:rPr>
          <w:lang w:val="en-US"/>
        </w:rPr>
        <w:t>C</w:t>
      </w:r>
      <w:r w:rsidRPr="00F0513A">
        <w:t>++</w:t>
      </w:r>
      <w:r>
        <w:t>.</w:t>
      </w:r>
    </w:p>
    <w:p w:rsidR="000D3284" w:rsidRPr="008C71CA" w:rsidRDefault="000D3284" w:rsidP="000D3284">
      <w:pPr>
        <w:autoSpaceDE w:val="0"/>
        <w:autoSpaceDN w:val="0"/>
        <w:adjustRightInd w:val="0"/>
        <w:ind w:firstLine="284"/>
      </w:pPr>
      <w:r>
        <w:t xml:space="preserve">В соответствии со стандартом </w:t>
      </w:r>
      <w:r>
        <w:rPr>
          <w:lang w:val="en-US"/>
        </w:rPr>
        <w:t>C</w:t>
      </w:r>
      <w:r w:rsidRPr="00F0513A">
        <w:t>++</w:t>
      </w:r>
      <w:r>
        <w:t xml:space="preserve"> имена стандартных файлов в директивах </w:t>
      </w:r>
      <w:r w:rsidRPr="00F0513A">
        <w:t>#</w:t>
      </w:r>
      <w:r>
        <w:rPr>
          <w:lang w:val="en-US"/>
        </w:rPr>
        <w:t>include</w:t>
      </w:r>
      <w:r w:rsidRPr="00F0513A">
        <w:t xml:space="preserve"> </w:t>
      </w:r>
      <w:r>
        <w:t xml:space="preserve">можно задавать без расширения: </w:t>
      </w:r>
      <w:r w:rsidRPr="00F0513A">
        <w:t>&lt;</w:t>
      </w:r>
      <w:r>
        <w:rPr>
          <w:lang w:val="en-US"/>
        </w:rPr>
        <w:t>iostream</w:t>
      </w:r>
      <w:r w:rsidRPr="00F0513A">
        <w:t>&gt;</w:t>
      </w:r>
      <w:r>
        <w:t>.</w:t>
      </w:r>
    </w:p>
    <w:p w:rsidR="000D3284" w:rsidRPr="008C71CA" w:rsidRDefault="000D3284" w:rsidP="000D3284">
      <w:pPr>
        <w:autoSpaceDE w:val="0"/>
        <w:autoSpaceDN w:val="0"/>
        <w:adjustRightInd w:val="0"/>
        <w:ind w:firstLine="284"/>
      </w:pPr>
    </w:p>
    <w:p w:rsidR="000D3284" w:rsidRDefault="000D3284" w:rsidP="000D3284">
      <w:pPr>
        <w:autoSpaceDE w:val="0"/>
        <w:autoSpaceDN w:val="0"/>
        <w:adjustRightInd w:val="0"/>
        <w:ind w:firstLine="284"/>
      </w:pPr>
      <w:r>
        <w:t>После</w:t>
      </w:r>
      <w:r w:rsidRPr="009672A2">
        <w:t xml:space="preserve"> </w:t>
      </w:r>
      <w:r>
        <w:t>директив</w:t>
      </w:r>
      <w:r w:rsidRPr="009672A2">
        <w:t xml:space="preserve"> </w:t>
      </w:r>
      <w:r>
        <w:rPr>
          <w:lang w:val="en-US"/>
        </w:rPr>
        <w:t>include</w:t>
      </w:r>
      <w:r w:rsidRPr="009672A2">
        <w:t xml:space="preserve"> </w:t>
      </w:r>
      <w:r>
        <w:t>следует указать использование пространства стандартных имен:</w:t>
      </w:r>
    </w:p>
    <w:p w:rsidR="000D3284" w:rsidRPr="00BC5127" w:rsidRDefault="000D3284" w:rsidP="000D3284">
      <w:pPr>
        <w:autoSpaceDE w:val="0"/>
        <w:autoSpaceDN w:val="0"/>
        <w:adjustRightInd w:val="0"/>
        <w:ind w:firstLine="284"/>
        <w:rPr>
          <w:b/>
        </w:rPr>
      </w:pPr>
      <w:proofErr w:type="gramStart"/>
      <w:r w:rsidRPr="009672A2">
        <w:rPr>
          <w:b/>
          <w:lang w:val="en-US"/>
        </w:rPr>
        <w:t>using</w:t>
      </w:r>
      <w:proofErr w:type="gramEnd"/>
      <w:r w:rsidRPr="00BC5127">
        <w:rPr>
          <w:b/>
        </w:rPr>
        <w:t xml:space="preserve"> </w:t>
      </w:r>
      <w:r w:rsidRPr="009672A2">
        <w:rPr>
          <w:b/>
          <w:lang w:val="en-US"/>
        </w:rPr>
        <w:t>namespace</w:t>
      </w:r>
      <w:r w:rsidRPr="00BC5127">
        <w:rPr>
          <w:b/>
        </w:rPr>
        <w:t xml:space="preserve"> </w:t>
      </w:r>
      <w:r w:rsidRPr="009672A2">
        <w:rPr>
          <w:b/>
          <w:lang w:val="en-US"/>
        </w:rPr>
        <w:t>std</w:t>
      </w:r>
      <w:r w:rsidRPr="00BC5127">
        <w:rPr>
          <w:b/>
        </w:rPr>
        <w:t>;</w:t>
      </w:r>
    </w:p>
    <w:p w:rsidR="000D3284" w:rsidRPr="00BC5127" w:rsidRDefault="000D3284" w:rsidP="000D3284">
      <w:pPr>
        <w:autoSpaceDE w:val="0"/>
        <w:autoSpaceDN w:val="0"/>
        <w:adjustRightInd w:val="0"/>
        <w:ind w:firstLine="284"/>
      </w:pPr>
    </w:p>
    <w:p w:rsidR="000D3284" w:rsidRPr="00F4552A" w:rsidRDefault="000D3284" w:rsidP="000D3284">
      <w:pPr>
        <w:ind w:firstLine="284"/>
        <w:jc w:val="both"/>
      </w:pPr>
      <w:r w:rsidRPr="00F4552A">
        <w:t xml:space="preserve">Программа на языке </w:t>
      </w:r>
      <w:r w:rsidRPr="00F4552A">
        <w:rPr>
          <w:lang w:val="en-US"/>
        </w:rPr>
        <w:t>C</w:t>
      </w:r>
      <w:r w:rsidRPr="00F4552A">
        <w:t xml:space="preserve"> представляет </w:t>
      </w:r>
      <w:r>
        <w:t>собой</w:t>
      </w:r>
      <w:r w:rsidRPr="00F4552A">
        <w:t xml:space="preserve"> некоторый набор функций. Все функции расположены на одном уровне, т.е. вложенных функций нет. Одна из функций определяет точку входа в программу (место, с которого программа начнет выполняться). </w:t>
      </w:r>
      <w:proofErr w:type="gramStart"/>
      <w:r w:rsidRPr="00F4552A">
        <w:t xml:space="preserve">В стандартном </w:t>
      </w:r>
      <w:r w:rsidRPr="00F4552A">
        <w:rPr>
          <w:lang w:val="en-US"/>
        </w:rPr>
        <w:t>C</w:t>
      </w:r>
      <w:r w:rsidRPr="00F4552A">
        <w:t xml:space="preserve"> она должна иметь имя </w:t>
      </w:r>
      <w:r w:rsidRPr="00F4552A">
        <w:rPr>
          <w:lang w:val="en-US"/>
        </w:rPr>
        <w:t>main</w:t>
      </w:r>
      <w:r w:rsidRPr="00F4552A">
        <w:t xml:space="preserve">, но в системе </w:t>
      </w:r>
      <w:r w:rsidRPr="00F4552A">
        <w:rPr>
          <w:lang w:val="en-US"/>
        </w:rPr>
        <w:t>Visual</w:t>
      </w:r>
      <w:r w:rsidRPr="00F4552A">
        <w:t xml:space="preserve"> </w:t>
      </w:r>
      <w:r w:rsidRPr="00F4552A">
        <w:rPr>
          <w:lang w:val="en-US"/>
        </w:rPr>
        <w:t>C</w:t>
      </w:r>
      <w:r w:rsidRPr="00F4552A">
        <w:t>++ возможны и другие варианты, в кото</w:t>
      </w:r>
      <w:r w:rsidR="0043209F">
        <w:t>рых к имени добавляется префикс.</w:t>
      </w:r>
      <w:proofErr w:type="gramEnd"/>
    </w:p>
    <w:p w:rsidR="000D3284" w:rsidRPr="00F4552A" w:rsidRDefault="000D3284" w:rsidP="000D3284">
      <w:pPr>
        <w:autoSpaceDE w:val="0"/>
        <w:autoSpaceDN w:val="0"/>
        <w:adjustRightInd w:val="0"/>
        <w:ind w:firstLine="284"/>
      </w:pPr>
    </w:p>
    <w:p w:rsidR="000D3284" w:rsidRDefault="000D3284" w:rsidP="000D3284">
      <w:pPr>
        <w:ind w:firstLine="284"/>
        <w:jc w:val="both"/>
      </w:pPr>
      <w:r w:rsidRPr="00F4552A">
        <w:t xml:space="preserve">Приведенный шаблон </w:t>
      </w:r>
      <w:proofErr w:type="gramStart"/>
      <w:r w:rsidRPr="00F4552A">
        <w:t>позволяет создать простейшую пустую</w:t>
      </w:r>
      <w:proofErr w:type="gramEnd"/>
      <w:r w:rsidRPr="00F4552A">
        <w:t xml:space="preserve"> программу, которая может быть </w:t>
      </w:r>
      <w:r>
        <w:t>от</w:t>
      </w:r>
      <w:r w:rsidRPr="00F4552A">
        <w:t xml:space="preserve">транслирована и запущена на выполнение. Для создания своей собственной программы нужно просто разместить в функции </w:t>
      </w:r>
      <w:r w:rsidRPr="00F4552A">
        <w:rPr>
          <w:lang w:val="en-US"/>
        </w:rPr>
        <w:t>main</w:t>
      </w:r>
      <w:r w:rsidRPr="00F4552A">
        <w:t xml:space="preserve"> </w:t>
      </w:r>
      <w:r>
        <w:t>объявления</w:t>
      </w:r>
      <w:r w:rsidRPr="00F4552A">
        <w:t xml:space="preserve"> переменных и необходимые операторы – </w:t>
      </w:r>
      <w:r w:rsidR="00B7513A">
        <w:t>внутри</w:t>
      </w:r>
      <w:r w:rsidRPr="00F4552A">
        <w:t xml:space="preserve"> фигурн</w:t>
      </w:r>
      <w:r w:rsidR="00B7513A">
        <w:t>ых</w:t>
      </w:r>
      <w:r w:rsidRPr="00F4552A">
        <w:t xml:space="preserve"> скоб</w:t>
      </w:r>
      <w:r w:rsidR="00B7513A">
        <w:t>о</w:t>
      </w:r>
      <w:r w:rsidRPr="00F4552A">
        <w:t>к.</w:t>
      </w:r>
    </w:p>
    <w:p w:rsidR="000D3284" w:rsidRDefault="000D3284" w:rsidP="000D3284">
      <w:pPr>
        <w:ind w:firstLine="284"/>
        <w:jc w:val="both"/>
      </w:pPr>
    </w:p>
    <w:p w:rsidR="000D3284" w:rsidRDefault="000D3284" w:rsidP="000D3284">
      <w:pPr>
        <w:ind w:firstLine="284"/>
        <w:jc w:val="both"/>
        <w:sectPr w:rsidR="000D3284" w:rsidSect="00980EC4">
          <w:pgSz w:w="11906" w:h="16838"/>
          <w:pgMar w:top="1134" w:right="907" w:bottom="907" w:left="567" w:header="709" w:footer="709" w:gutter="0"/>
          <w:cols w:space="708"/>
          <w:docGrid w:linePitch="360"/>
        </w:sectPr>
      </w:pPr>
    </w:p>
    <w:p w:rsidR="000D3284" w:rsidRPr="006D2104" w:rsidRDefault="000D3284" w:rsidP="000D3284">
      <w:pPr>
        <w:ind w:firstLine="284"/>
        <w:jc w:val="both"/>
      </w:pPr>
    </w:p>
    <w:p w:rsidR="000D3284" w:rsidRDefault="000D3284" w:rsidP="000D3284"/>
    <w:p w:rsidR="000D3284" w:rsidRDefault="000D3284" w:rsidP="000D3284">
      <w:pPr>
        <w:pStyle w:val="3"/>
        <w:numPr>
          <w:ilvl w:val="1"/>
          <w:numId w:val="2"/>
        </w:numPr>
        <w:ind w:right="84"/>
        <w:jc w:val="both"/>
        <w:rPr>
          <w:rFonts w:eastAsia="Times New Roman"/>
          <w:i/>
          <w:sz w:val="28"/>
          <w:szCs w:val="28"/>
        </w:rPr>
      </w:pPr>
      <w:r w:rsidRPr="000D3284">
        <w:rPr>
          <w:rFonts w:eastAsia="Times New Roman"/>
          <w:i/>
          <w:sz w:val="28"/>
          <w:szCs w:val="28"/>
        </w:rPr>
        <w:t>Таблица сопоставления синтаксиса языков Паскаль и Си</w:t>
      </w:r>
    </w:p>
    <w:p w:rsidR="000D3284" w:rsidRPr="000D3284" w:rsidRDefault="000D3284" w:rsidP="000D3284"/>
    <w:p w:rsidR="00B97318" w:rsidRDefault="00B97318"/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4820"/>
        <w:gridCol w:w="6237"/>
      </w:tblGrid>
      <w:tr w:rsidR="000D3284" w:rsidTr="00664E97">
        <w:tc>
          <w:tcPr>
            <w:tcW w:w="2943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Описание, оператор</w:t>
            </w:r>
          </w:p>
        </w:tc>
        <w:tc>
          <w:tcPr>
            <w:tcW w:w="4820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Паскаль</w:t>
            </w:r>
          </w:p>
        </w:tc>
        <w:tc>
          <w:tcPr>
            <w:tcW w:w="6237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Си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Общие соглашения</w:t>
            </w:r>
          </w:p>
        </w:tc>
        <w:tc>
          <w:tcPr>
            <w:tcW w:w="4820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Заглавные и строчные буквы не различаются (</w:t>
            </w:r>
            <w:r w:rsidRPr="00E24D5A">
              <w:rPr>
                <w:rFonts w:eastAsia="Times New Roman"/>
                <w:sz w:val="24"/>
                <w:szCs w:val="24"/>
                <w:lang w:val="en-US"/>
              </w:rPr>
              <w:t>Case</w:t>
            </w:r>
            <w:r w:rsidRPr="00E24D5A">
              <w:rPr>
                <w:rFonts w:eastAsia="Times New Roman"/>
                <w:sz w:val="24"/>
                <w:szCs w:val="24"/>
              </w:rPr>
              <w:t xml:space="preserve"> </w:t>
            </w:r>
            <w:r w:rsidRPr="00E24D5A">
              <w:rPr>
                <w:rFonts w:eastAsia="Times New Roman"/>
                <w:sz w:val="24"/>
                <w:szCs w:val="24"/>
                <w:lang w:val="en-US"/>
              </w:rPr>
              <w:t>Insensitive</w:t>
            </w:r>
            <w:r w:rsidRPr="00E24D5A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Заглавные и строчные буквы  различаются (</w:t>
            </w:r>
            <w:r w:rsidRPr="00C90E59">
              <w:rPr>
                <w:rFonts w:eastAsia="Times New Roman"/>
                <w:b/>
                <w:sz w:val="24"/>
                <w:szCs w:val="24"/>
                <w:lang w:val="en-US"/>
              </w:rPr>
              <w:t>Case</w:t>
            </w:r>
            <w:r w:rsidRPr="00C90E59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C90E59">
              <w:rPr>
                <w:rFonts w:eastAsia="Times New Roman"/>
                <w:b/>
                <w:sz w:val="24"/>
                <w:szCs w:val="24"/>
                <w:lang w:val="en-US"/>
              </w:rPr>
              <w:t>Sensitive</w:t>
            </w:r>
            <w:r w:rsidRPr="00E24D5A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О</w:t>
            </w:r>
            <w:r>
              <w:rPr>
                <w:rFonts w:eastAsia="Times New Roman"/>
                <w:sz w:val="24"/>
                <w:szCs w:val="24"/>
              </w:rPr>
              <w:t>бъявление</w:t>
            </w:r>
            <w:r w:rsidRPr="00E24D5A">
              <w:rPr>
                <w:rFonts w:eastAsia="Times New Roman"/>
                <w:sz w:val="24"/>
                <w:szCs w:val="24"/>
              </w:rPr>
              <w:t xml:space="preserve"> типов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 xml:space="preserve">Раздел </w:t>
            </w:r>
            <w:proofErr w:type="spellStart"/>
            <w:r w:rsidRPr="00E24D5A">
              <w:rPr>
                <w:rFonts w:eastAsia="Times New Roman"/>
                <w:sz w:val="24"/>
                <w:szCs w:val="24"/>
                <w:lang w:val="en-US"/>
              </w:rPr>
              <w:t>var</w:t>
            </w:r>
            <w:proofErr w:type="spellEnd"/>
            <w:r w:rsidRPr="00E24D5A">
              <w:rPr>
                <w:rFonts w:eastAsia="Times New Roman"/>
                <w:sz w:val="24"/>
                <w:szCs w:val="24"/>
              </w:rPr>
              <w:t xml:space="preserve"> в начале программы</w:t>
            </w:r>
          </w:p>
          <w:p w:rsidR="000D3284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24D5A"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proofErr w:type="gramStart"/>
            <w:r w:rsidRPr="00E24D5A">
              <w:rPr>
                <w:rFonts w:eastAsia="Times New Roman"/>
                <w:sz w:val="24"/>
                <w:szCs w:val="24"/>
              </w:rPr>
              <w:t xml:space="preserve"> :</w:t>
            </w:r>
            <w:proofErr w:type="gramEnd"/>
            <w:r w:rsidRPr="00E24D5A">
              <w:rPr>
                <w:rFonts w:eastAsia="Times New Roman"/>
                <w:sz w:val="24"/>
                <w:szCs w:val="24"/>
              </w:rPr>
              <w:t xml:space="preserve"> ТИП;</w:t>
            </w:r>
          </w:p>
          <w:p w:rsidR="000D3284" w:rsidRPr="00863701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integer</w:t>
            </w:r>
            <w:r w:rsidRPr="00863701">
              <w:rPr>
                <w:rFonts w:eastAsia="Times New Roman"/>
                <w:sz w:val="24"/>
                <w:szCs w:val="24"/>
              </w:rPr>
              <w:tab/>
            </w:r>
            <w:r w:rsidRPr="00863701"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6237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В любом месте программы до первого использования переменной</w:t>
            </w:r>
          </w:p>
          <w:p w:rsidR="000D3284" w:rsidRPr="00863701" w:rsidRDefault="000D3284" w:rsidP="00664E97">
            <w:pPr>
              <w:pStyle w:val="a4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ТИП имя переменной</w:t>
            </w:r>
            <w:r>
              <w:rPr>
                <w:rFonts w:eastAsia="Times New Roman"/>
                <w:sz w:val="24"/>
                <w:szCs w:val="24"/>
              </w:rPr>
              <w:t xml:space="preserve"> = значение</w:t>
            </w:r>
            <w:r w:rsidRPr="00863701">
              <w:rPr>
                <w:rFonts w:eastAsia="Times New Roman"/>
                <w:sz w:val="24"/>
                <w:szCs w:val="24"/>
              </w:rPr>
              <w:t>;</w:t>
            </w:r>
          </w:p>
          <w:p w:rsidR="000D3284" w:rsidRPr="00863701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863701">
              <w:rPr>
                <w:rFonts w:eastAsia="Times New Roman"/>
                <w:sz w:val="24"/>
                <w:szCs w:val="24"/>
              </w:rPr>
              <w:t xml:space="preserve"> (4</w:t>
            </w:r>
            <w:r>
              <w:rPr>
                <w:rFonts w:eastAsia="Times New Roman"/>
                <w:sz w:val="24"/>
                <w:szCs w:val="24"/>
              </w:rPr>
              <w:t xml:space="preserve"> байта</w:t>
            </w:r>
            <w:r w:rsidRPr="00863701">
              <w:rPr>
                <w:rFonts w:eastAsia="Times New Roman"/>
                <w:sz w:val="24"/>
                <w:szCs w:val="24"/>
              </w:rPr>
              <w:t>)</w:t>
            </w:r>
            <w:r w:rsidRPr="00305F51">
              <w:rPr>
                <w:rFonts w:eastAsia="Times New Roman"/>
                <w:sz w:val="24"/>
                <w:szCs w:val="24"/>
              </w:rPr>
              <w:tab/>
            </w:r>
            <w:r w:rsidRPr="00305F51">
              <w:rPr>
                <w:rFonts w:eastAsia="Times New Roman"/>
                <w:sz w:val="24"/>
                <w:szCs w:val="24"/>
              </w:rPr>
              <w:tab/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float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(4)</w:t>
            </w:r>
            <w:r w:rsidRPr="00305F51">
              <w:rPr>
                <w:rFonts w:eastAsia="Times New Roman"/>
                <w:sz w:val="24"/>
                <w:szCs w:val="24"/>
              </w:rPr>
              <w:tab/>
            </w:r>
            <w:r w:rsidRPr="00863701">
              <w:rPr>
                <w:rFonts w:eastAsia="Times New Roman"/>
                <w:sz w:val="24"/>
                <w:szCs w:val="24"/>
              </w:rPr>
              <w:tab/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double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(8)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Присваивание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24D5A"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proofErr w:type="gramStart"/>
            <w:r w:rsidRPr="00E24D5A">
              <w:rPr>
                <w:rFonts w:eastAsia="Times New Roman"/>
                <w:sz w:val="24"/>
                <w:szCs w:val="24"/>
              </w:rPr>
              <w:t xml:space="preserve"> :</w:t>
            </w:r>
            <w:proofErr w:type="gramEnd"/>
            <w:r w:rsidRPr="00E24D5A">
              <w:rPr>
                <w:rFonts w:eastAsia="Times New Roman"/>
                <w:sz w:val="24"/>
                <w:szCs w:val="24"/>
              </w:rPr>
              <w:t>= выражение</w:t>
            </w:r>
          </w:p>
        </w:tc>
        <w:tc>
          <w:tcPr>
            <w:tcW w:w="6237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24D5A"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r w:rsidRPr="00E24D5A">
              <w:rPr>
                <w:rFonts w:eastAsia="Times New Roman"/>
                <w:sz w:val="24"/>
                <w:szCs w:val="24"/>
              </w:rPr>
              <w:t xml:space="preserve"> = выражение;</w:t>
            </w:r>
          </w:p>
        </w:tc>
      </w:tr>
      <w:tr w:rsidR="000D3284" w:rsidRPr="007D3B7D" w:rsidTr="00664E97">
        <w:tc>
          <w:tcPr>
            <w:tcW w:w="2943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Составной оператор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7D3B7D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begin    …     end</w:t>
            </w:r>
          </w:p>
        </w:tc>
        <w:tc>
          <w:tcPr>
            <w:tcW w:w="6237" w:type="dxa"/>
            <w:shd w:val="clear" w:color="auto" w:fill="auto"/>
          </w:tcPr>
          <w:p w:rsidR="000D3284" w:rsidRPr="007D3B7D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{     …     }</w:t>
            </w:r>
          </w:p>
        </w:tc>
      </w:tr>
      <w:tr w:rsidR="000D3284" w:rsidRPr="00277BB0" w:rsidTr="00664E97">
        <w:tc>
          <w:tcPr>
            <w:tcW w:w="2943" w:type="dxa"/>
            <w:shd w:val="clear" w:color="auto" w:fill="auto"/>
          </w:tcPr>
          <w:p w:rsidR="000D3284" w:rsidRPr="007D3B7D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Ветвление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9945D2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if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УСЛОВИЕ</w:t>
            </w:r>
            <w:r w:rsidRPr="009945D2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then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</w:t>
            </w:r>
            <w:r>
              <w:rPr>
                <w:rFonts w:ascii="Mistral" w:eastAsia="Times New Roman" w:hAnsi="Mistral"/>
                <w:sz w:val="24"/>
                <w:szCs w:val="24"/>
              </w:rPr>
              <w:t>СЛ</w:t>
            </w:r>
            <w:r w:rsidRPr="009945D2">
              <w:rPr>
                <w:rFonts w:ascii="Mistral" w:eastAsia="Times New Roman" w:hAnsi="Mistral"/>
                <w:sz w:val="24"/>
                <w:szCs w:val="24"/>
                <w:lang w:val="en-US"/>
              </w:rPr>
              <w:t>_TRUE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else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</w:t>
            </w:r>
            <w:r>
              <w:rPr>
                <w:rFonts w:ascii="Mistral" w:eastAsia="Times New Roman" w:hAnsi="Mistral"/>
                <w:sz w:val="24"/>
                <w:szCs w:val="24"/>
              </w:rPr>
              <w:t>СЛ</w:t>
            </w:r>
            <w:r w:rsidRPr="009945D2">
              <w:rPr>
                <w:rFonts w:ascii="Mistral" w:eastAsia="Times New Roman" w:hAnsi="Mistral"/>
                <w:sz w:val="24"/>
                <w:szCs w:val="24"/>
                <w:lang w:val="en-US"/>
              </w:rPr>
              <w:t>_FALSE</w:t>
            </w:r>
          </w:p>
        </w:tc>
        <w:tc>
          <w:tcPr>
            <w:tcW w:w="6237" w:type="dxa"/>
            <w:shd w:val="clear" w:color="auto" w:fill="auto"/>
          </w:tcPr>
          <w:p w:rsidR="000D3284" w:rsidRPr="009945D2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if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(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УСЛОВИЕ</w:t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</w:t>
            </w:r>
            <w:r>
              <w:rPr>
                <w:rFonts w:ascii="Mistral" w:eastAsia="Times New Roman" w:hAnsi="Mistral"/>
                <w:sz w:val="24"/>
                <w:szCs w:val="24"/>
              </w:rPr>
              <w:t>СЛ</w:t>
            </w:r>
            <w:r w:rsidRPr="009945D2">
              <w:rPr>
                <w:rFonts w:ascii="Mistral" w:eastAsia="Times New Roman" w:hAnsi="Mistral"/>
                <w:sz w:val="24"/>
                <w:szCs w:val="24"/>
                <w:lang w:val="en-US"/>
              </w:rPr>
              <w:t>_TRUE</w:t>
            </w:r>
            <w:r>
              <w:rPr>
                <w:rFonts w:ascii="Mistral" w:eastAsia="Times New Roman" w:hAnsi="Mistral"/>
                <w:sz w:val="24"/>
                <w:szCs w:val="24"/>
                <w:lang w:val="en-US"/>
              </w:rPr>
              <w:t xml:space="preserve">; </w:t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else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</w:t>
            </w:r>
            <w:r>
              <w:rPr>
                <w:rFonts w:ascii="Mistral" w:eastAsia="Times New Roman" w:hAnsi="Mistral"/>
                <w:sz w:val="24"/>
                <w:szCs w:val="24"/>
              </w:rPr>
              <w:t>СЛ</w:t>
            </w:r>
            <w:r w:rsidRPr="009945D2">
              <w:rPr>
                <w:rFonts w:ascii="Mistral" w:eastAsia="Times New Roman" w:hAnsi="Mistral"/>
                <w:sz w:val="24"/>
                <w:szCs w:val="24"/>
                <w:lang w:val="en-US"/>
              </w:rPr>
              <w:t>_</w:t>
            </w:r>
            <w:r>
              <w:rPr>
                <w:rFonts w:ascii="Mistral" w:eastAsia="Times New Roman" w:hAnsi="Mistral"/>
                <w:sz w:val="24"/>
                <w:szCs w:val="24"/>
                <w:lang w:val="en-US"/>
              </w:rPr>
              <w:t>FALSE</w:t>
            </w:r>
            <w:r>
              <w:rPr>
                <w:rFonts w:eastAsia="Times New Roman"/>
                <w:sz w:val="24"/>
                <w:szCs w:val="24"/>
                <w:lang w:val="en-US"/>
              </w:rPr>
              <w:t>;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863701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Цикл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</w:t>
            </w:r>
            <w:r w:rsidRPr="00E24D5A">
              <w:rPr>
                <w:rFonts w:eastAsia="Times New Roman"/>
                <w:sz w:val="24"/>
                <w:szCs w:val="24"/>
              </w:rPr>
              <w:t>с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</w:t>
            </w:r>
            <w:r w:rsidRPr="00E24D5A">
              <w:rPr>
                <w:rFonts w:eastAsia="Times New Roman"/>
                <w:sz w:val="24"/>
                <w:szCs w:val="24"/>
              </w:rPr>
              <w:t>известным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</w:t>
            </w:r>
            <w:r w:rsidRPr="00E24D5A">
              <w:rPr>
                <w:rFonts w:eastAsia="Times New Roman"/>
                <w:sz w:val="24"/>
                <w:szCs w:val="24"/>
              </w:rPr>
              <w:t>числом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</w:t>
            </w:r>
            <w:r w:rsidRPr="00E24D5A">
              <w:rPr>
                <w:rFonts w:eastAsia="Times New Roman"/>
                <w:sz w:val="24"/>
                <w:szCs w:val="24"/>
              </w:rPr>
              <w:t>шагов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863701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for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параметр</w:t>
            </w:r>
            <w:r w:rsidRPr="009945D2">
              <w:rPr>
                <w:rFonts w:eastAsia="Times New Roman"/>
                <w:sz w:val="24"/>
                <w:szCs w:val="24"/>
              </w:rPr>
              <w:t xml:space="preserve"> :=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НачЗн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КонЗн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do</w:t>
            </w:r>
          </w:p>
          <w:p w:rsidR="000D3284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863701"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тело</w:t>
            </w:r>
            <w:r>
              <w:rPr>
                <w:rFonts w:eastAsia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 xml:space="preserve">цикла </w:t>
            </w:r>
          </w:p>
          <w:p w:rsidR="000D3284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:rsidR="000D3284" w:rsidRPr="009945D2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параметр – целое </w:t>
            </w:r>
          </w:p>
        </w:tc>
        <w:tc>
          <w:tcPr>
            <w:tcW w:w="6237" w:type="dxa"/>
            <w:shd w:val="clear" w:color="auto" w:fill="auto"/>
          </w:tcPr>
          <w:p w:rsidR="000D3284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for</w:t>
            </w:r>
            <w:r w:rsidRPr="00C4352D">
              <w:rPr>
                <w:rFonts w:eastAsia="Times New Roman"/>
                <w:sz w:val="24"/>
                <w:szCs w:val="24"/>
              </w:rPr>
              <w:t xml:space="preserve"> </w:t>
            </w:r>
            <w:r w:rsidRPr="004724B2">
              <w:rPr>
                <w:rFonts w:eastAsia="Times New Roman"/>
                <w:b/>
                <w:sz w:val="24"/>
                <w:szCs w:val="24"/>
              </w:rPr>
              <w:t>(</w:t>
            </w:r>
            <w:r>
              <w:rPr>
                <w:rFonts w:eastAsia="Times New Roman"/>
                <w:sz w:val="24"/>
                <w:szCs w:val="24"/>
              </w:rPr>
              <w:t>параметр</w:t>
            </w:r>
            <w:r w:rsidRPr="004724B2">
              <w:rPr>
                <w:rFonts w:eastAsia="Times New Roman"/>
                <w:b/>
                <w:sz w:val="24"/>
                <w:szCs w:val="24"/>
              </w:rPr>
              <w:t>=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НачЗн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 параметр</w:t>
            </w:r>
            <w:r w:rsidRPr="003B7E44">
              <w:rPr>
                <w:rFonts w:eastAsia="Times New Roman"/>
                <w:position w:val="-72"/>
                <w:sz w:val="24"/>
                <w:szCs w:val="24"/>
                <w:lang w:val="en-US"/>
              </w:rPr>
              <w:object w:dxaOrig="580" w:dyaOrig="1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78pt" o:ole="">
                  <v:imagedata r:id="rId17" o:title=""/>
                </v:shape>
                <o:OLEObject Type="Embed" ProgID="Equation.3" ShapeID="_x0000_i1025" DrawAspect="Content" ObjectID="_1735744924" r:id="rId18"/>
              </w:objec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КонЗн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; </w:t>
            </w:r>
          </w:p>
          <w:p w:rsidR="000D3284" w:rsidRDefault="000D3284" w:rsidP="00664E97">
            <w:pPr>
              <w:pStyle w:val="a4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изменение параметра  оператором присваивания</w:t>
            </w:r>
            <w:r w:rsidRPr="004724B2">
              <w:rPr>
                <w:rFonts w:eastAsia="Times New Roman"/>
                <w:b/>
                <w:sz w:val="24"/>
                <w:szCs w:val="24"/>
              </w:rPr>
              <w:t>)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  <w:p w:rsidR="000D3284" w:rsidRPr="00C4352D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863701">
              <w:rPr>
                <w:rFonts w:eastAsia="Times New Roman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тело</w:t>
            </w:r>
            <w:r w:rsidRPr="00863701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цикла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</w:tr>
      <w:tr w:rsidR="000D3284" w:rsidTr="00664E97">
        <w:tc>
          <w:tcPr>
            <w:tcW w:w="2943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Ци</w:t>
            </w:r>
            <w:proofErr w:type="gramStart"/>
            <w:r w:rsidRPr="00E24D5A">
              <w:rPr>
                <w:rFonts w:eastAsia="Times New Roman"/>
                <w:sz w:val="24"/>
                <w:szCs w:val="24"/>
              </w:rPr>
              <w:t>кл с пр</w:t>
            </w:r>
            <w:proofErr w:type="gramEnd"/>
            <w:r w:rsidRPr="00E24D5A">
              <w:rPr>
                <w:rFonts w:eastAsia="Times New Roman"/>
                <w:sz w:val="24"/>
                <w:szCs w:val="24"/>
              </w:rPr>
              <w:t>едусловием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301FB9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while</w:t>
            </w:r>
            <w:r w:rsidRPr="00301FB9">
              <w:rPr>
                <w:rFonts w:eastAsia="Times New Roman"/>
                <w:sz w:val="24"/>
                <w:szCs w:val="24"/>
              </w:rPr>
              <w:t xml:space="preserve">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УСЛОВИЕ</w:t>
            </w:r>
            <w:r w:rsidRPr="00301FB9">
              <w:rPr>
                <w:rFonts w:ascii="Mistral" w:eastAsia="Times New Roman" w:hAnsi="Mistral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do</w:t>
            </w:r>
            <w:r w:rsidRPr="00301FB9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тело</w:t>
            </w:r>
            <w:r w:rsidRPr="00301FB9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цикла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D3284" w:rsidRPr="00301FB9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while</w:t>
            </w:r>
            <w:r w:rsidRPr="004724B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(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УСЛОВИЕ</w:t>
            </w:r>
            <w:r w:rsidRPr="004724B2">
              <w:rPr>
                <w:rFonts w:ascii="Mistral" w:eastAsia="Times New Roman" w:hAnsi="Mistral"/>
                <w:b/>
                <w:sz w:val="24"/>
                <w:szCs w:val="24"/>
                <w:lang w:val="en-US"/>
              </w:rPr>
              <w:t>)</w:t>
            </w:r>
            <w:r w:rsidRPr="00301FB9">
              <w:rPr>
                <w:rFonts w:ascii="Mistral" w:eastAsia="Times New Roman" w:hAnsi="Mis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тело</w:t>
            </w:r>
            <w:r w:rsidRPr="00301FB9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цикла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;</w:t>
            </w:r>
          </w:p>
        </w:tc>
      </w:tr>
      <w:tr w:rsidR="000D3284" w:rsidTr="00664E97">
        <w:tc>
          <w:tcPr>
            <w:tcW w:w="2943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Потоковый ввод данных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1C433C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read</w:t>
            </w:r>
            <w:r w:rsidRPr="001C433C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r w:rsidRPr="001C433C">
              <w:rPr>
                <w:rFonts w:eastAsia="Times New Roman"/>
                <w:sz w:val="24"/>
                <w:szCs w:val="24"/>
              </w:rPr>
              <w:t>, …)</w:t>
            </w:r>
          </w:p>
        </w:tc>
        <w:tc>
          <w:tcPr>
            <w:tcW w:w="6237" w:type="dxa"/>
            <w:shd w:val="clear" w:color="auto" w:fill="auto"/>
          </w:tcPr>
          <w:p w:rsidR="000D3284" w:rsidRPr="001C433C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4724B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  <w:lang w:val="en-US"/>
              </w:rPr>
              <w:t>&gt;&gt;</w:t>
            </w:r>
            <w:r w:rsidRPr="001C433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724B2">
              <w:rPr>
                <w:rFonts w:eastAsia="Times New Roman"/>
                <w:b/>
                <w:sz w:val="24"/>
                <w:szCs w:val="24"/>
              </w:rPr>
              <w:t>&gt;&gt;</w:t>
            </w:r>
            <w:r w:rsidRPr="001C433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…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;</w:t>
            </w:r>
          </w:p>
        </w:tc>
      </w:tr>
      <w:tr w:rsidR="000D3284" w:rsidTr="00664E97">
        <w:tc>
          <w:tcPr>
            <w:tcW w:w="2943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Потоковый вывод данных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write</w:t>
            </w:r>
            <w:r w:rsidRPr="001C433C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  <w:lang w:val="en-US"/>
              </w:rPr>
              <w:t>‘</w:t>
            </w:r>
            <w:r>
              <w:rPr>
                <w:rFonts w:eastAsia="Times New Roman"/>
                <w:sz w:val="24"/>
                <w:szCs w:val="24"/>
              </w:rPr>
              <w:t>текст</w:t>
            </w:r>
            <w:r>
              <w:rPr>
                <w:rFonts w:eastAsia="Times New Roman"/>
                <w:sz w:val="24"/>
                <w:szCs w:val="24"/>
                <w:lang w:val="en-US"/>
              </w:rPr>
              <w:t>’</w:t>
            </w:r>
            <w:r>
              <w:rPr>
                <w:rFonts w:eastAsia="Times New Roman"/>
                <w:sz w:val="24"/>
                <w:szCs w:val="24"/>
              </w:rPr>
              <w:t>…)</w:t>
            </w:r>
          </w:p>
        </w:tc>
        <w:tc>
          <w:tcPr>
            <w:tcW w:w="6237" w:type="dxa"/>
            <w:shd w:val="clear" w:color="auto" w:fill="auto"/>
          </w:tcPr>
          <w:p w:rsidR="000D3284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  <w:r w:rsidRPr="004724B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  <w:lang w:val="en-US"/>
              </w:rPr>
              <w:t>&lt;&lt;</w:t>
            </w:r>
            <w:r w:rsidRPr="001C433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&lt;&lt; “</w:t>
            </w:r>
            <w:r>
              <w:rPr>
                <w:rFonts w:eastAsia="Times New Roman"/>
                <w:sz w:val="24"/>
                <w:szCs w:val="24"/>
              </w:rPr>
              <w:t>текст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eastAsia="Times New Roman"/>
                <w:b/>
                <w:sz w:val="24"/>
                <w:szCs w:val="24"/>
                <w:lang w:val="en-US"/>
              </w:rPr>
              <w:t>&lt;&lt;</w:t>
            </w:r>
            <w:r w:rsidRPr="001C433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…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;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Потоковый вывод данных с форматированием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1C433C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write</w:t>
            </w:r>
            <w:r w:rsidRPr="001C433C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целая_переменная</w:t>
            </w:r>
            <w:proofErr w:type="spellEnd"/>
            <w:r w:rsidRPr="001C433C"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LL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вещественная_переменная</w:t>
            </w:r>
            <w:proofErr w:type="spellEnd"/>
            <w:r w:rsidRPr="001C433C"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LL</w:t>
            </w:r>
            <w:r w:rsidRPr="001C433C"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PP</w:t>
            </w:r>
            <w:r w:rsidRPr="001C433C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0D3284" w:rsidRPr="001C433C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printf</w:t>
            </w:r>
            <w:proofErr w:type="spellEnd"/>
            <w:r w:rsidRPr="00CE4830">
              <w:rPr>
                <w:rFonts w:eastAsia="Times New Roman"/>
                <w:sz w:val="24"/>
                <w:szCs w:val="24"/>
              </w:rPr>
              <w:t>(“</w:t>
            </w:r>
            <w:r>
              <w:rPr>
                <w:rFonts w:eastAsia="Times New Roman"/>
                <w:sz w:val="24"/>
                <w:szCs w:val="24"/>
              </w:rPr>
              <w:t>%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LLd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r w:rsidRPr="001C433C">
              <w:rPr>
                <w:rFonts w:eastAsia="Times New Roman"/>
                <w:sz w:val="24"/>
                <w:szCs w:val="24"/>
              </w:rPr>
              <w:t>%</w:t>
            </w:r>
            <w:r>
              <w:rPr>
                <w:rFonts w:eastAsia="Times New Roman"/>
                <w:sz w:val="24"/>
                <w:szCs w:val="24"/>
                <w:lang w:val="en-US"/>
              </w:rPr>
              <w:t>LL</w:t>
            </w:r>
            <w:r w:rsidRPr="001C433C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PPf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E4830">
              <w:rPr>
                <w:rFonts w:eastAsia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целая_переменная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ab/>
            </w:r>
            <w:proofErr w:type="spellStart"/>
            <w:r>
              <w:rPr>
                <w:rFonts w:eastAsia="Times New Roman"/>
                <w:sz w:val="24"/>
                <w:szCs w:val="24"/>
              </w:rPr>
              <w:t>вещественная_переменная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);</w:t>
            </w:r>
            <w:r w:rsidRPr="001C433C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7D3B7D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Перевод вывода на новую строку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7D3B7D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writeln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:rsidR="000D3284" w:rsidRPr="007D3B7D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cout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&lt;&lt; endl;</w:t>
            </w:r>
            <w:r>
              <w:rPr>
                <w:rFonts w:eastAsia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CE4830">
              <w:rPr>
                <w:rFonts w:eastAsia="Times New Roman"/>
                <w:sz w:val="24"/>
                <w:szCs w:val="24"/>
              </w:rPr>
              <w:t>(“</w:t>
            </w:r>
            <w:r>
              <w:rPr>
                <w:rFonts w:eastAsia="Times New Roman"/>
                <w:sz w:val="24"/>
                <w:szCs w:val="24"/>
                <w:lang w:val="en-US"/>
              </w:rPr>
              <w:t>\n</w:t>
            </w:r>
            <w:r w:rsidRPr="00CE4830">
              <w:rPr>
                <w:rFonts w:eastAsia="Times New Roman"/>
                <w:sz w:val="24"/>
                <w:szCs w:val="24"/>
              </w:rPr>
              <w:t>”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);   </w:t>
            </w:r>
          </w:p>
        </w:tc>
      </w:tr>
    </w:tbl>
    <w:p w:rsidR="000D3284" w:rsidRDefault="000D3284">
      <w:pPr>
        <w:sectPr w:rsidR="000D3284" w:rsidSect="000D3284">
          <w:pgSz w:w="16838" w:h="11906" w:orient="landscape"/>
          <w:pgMar w:top="907" w:right="907" w:bottom="567" w:left="1134" w:header="709" w:footer="709" w:gutter="0"/>
          <w:cols w:space="708"/>
          <w:docGrid w:linePitch="360"/>
        </w:sectPr>
      </w:pPr>
    </w:p>
    <w:p w:rsidR="000D3284" w:rsidRDefault="000D3284" w:rsidP="000D3284">
      <w:pPr>
        <w:pStyle w:val="3"/>
        <w:numPr>
          <w:ilvl w:val="1"/>
          <w:numId w:val="2"/>
        </w:numPr>
        <w:ind w:right="84"/>
        <w:jc w:val="both"/>
        <w:rPr>
          <w:rFonts w:eastAsia="Times New Roman"/>
          <w:bCs w:val="0"/>
          <w:i/>
          <w:sz w:val="28"/>
          <w:szCs w:val="28"/>
        </w:rPr>
      </w:pPr>
      <w:r w:rsidRPr="000D3284">
        <w:rPr>
          <w:rFonts w:eastAsia="Times New Roman"/>
          <w:bCs w:val="0"/>
          <w:i/>
          <w:sz w:val="28"/>
          <w:szCs w:val="28"/>
        </w:rPr>
        <w:lastRenderedPageBreak/>
        <w:t>Отладка программы</w:t>
      </w:r>
    </w:p>
    <w:p w:rsidR="000D3284" w:rsidRDefault="000D3284" w:rsidP="000D3284"/>
    <w:p w:rsidR="000D3284" w:rsidRDefault="000D3284" w:rsidP="000D3284">
      <w:pPr>
        <w:pStyle w:val="a4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Написанную программу сначала рекомендуется откомпилировать в режиме отладчика </w:t>
      </w:r>
      <w:r w:rsidRPr="00A9193C">
        <w:rPr>
          <w:rFonts w:eastAsia="Times New Roman"/>
          <w:b/>
          <w:sz w:val="24"/>
          <w:szCs w:val="24"/>
          <w:lang w:val="en-US"/>
        </w:rPr>
        <w:t>Debug</w:t>
      </w:r>
      <w:r>
        <w:rPr>
          <w:rFonts w:eastAsia="Times New Roman"/>
          <w:sz w:val="24"/>
          <w:szCs w:val="24"/>
        </w:rPr>
        <w:t xml:space="preserve">. Система производит построение проекта – </w:t>
      </w:r>
      <w:r w:rsidRPr="00A9193C">
        <w:rPr>
          <w:rFonts w:eastAsia="Times New Roman"/>
          <w:b/>
          <w:sz w:val="24"/>
          <w:szCs w:val="24"/>
          <w:lang w:val="en-US"/>
        </w:rPr>
        <w:t>Build</w:t>
      </w:r>
      <w:r>
        <w:rPr>
          <w:rFonts w:eastAsia="Times New Roman"/>
          <w:sz w:val="24"/>
          <w:szCs w:val="24"/>
        </w:rPr>
        <w:t>.</w:t>
      </w:r>
    </w:p>
    <w:p w:rsidR="00E21498" w:rsidRDefault="00E21498" w:rsidP="000D3284">
      <w:pPr>
        <w:pStyle w:val="a4"/>
        <w:rPr>
          <w:rFonts w:eastAsia="Times New Roman"/>
          <w:sz w:val="24"/>
          <w:szCs w:val="24"/>
          <w:lang w:val="en-US"/>
        </w:rPr>
      </w:pPr>
    </w:p>
    <w:p w:rsidR="00E21498" w:rsidRPr="00E21498" w:rsidRDefault="006B3CCE" w:rsidP="000D3284">
      <w:pPr>
        <w:pStyle w:val="a4"/>
        <w:rPr>
          <w:rFonts w:eastAsia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D3D852" wp14:editId="5509FF52">
            <wp:extent cx="6152515" cy="210121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40" w:rsidRDefault="00121B40">
      <w:r>
        <w:br w:type="page"/>
      </w:r>
    </w:p>
    <w:p w:rsidR="001903C9" w:rsidRDefault="001903C9" w:rsidP="000D3284">
      <w:pPr>
        <w:pStyle w:val="a4"/>
        <w:rPr>
          <w:rFonts w:eastAsia="Times New Roman"/>
          <w:sz w:val="24"/>
          <w:szCs w:val="24"/>
        </w:rPr>
      </w:pPr>
    </w:p>
    <w:p w:rsidR="001903C9" w:rsidRDefault="001903C9" w:rsidP="001903C9">
      <w:r>
        <w:t xml:space="preserve">Содержимое папки </w:t>
      </w:r>
      <w:r>
        <w:rPr>
          <w:lang w:val="en-US"/>
        </w:rPr>
        <w:t>Lab</w:t>
      </w:r>
      <w:r w:rsidRPr="00EC4D41">
        <w:t>7</w:t>
      </w:r>
      <w:r>
        <w:t xml:space="preserve"> с проектом </w:t>
      </w:r>
      <w:r>
        <w:rPr>
          <w:lang w:val="en-US"/>
        </w:rPr>
        <w:t>Console</w:t>
      </w:r>
      <w:r>
        <w:t xml:space="preserve"> после отладки и построения проекта:</w:t>
      </w:r>
    </w:p>
    <w:p w:rsidR="001903C9" w:rsidRDefault="001903C9" w:rsidP="001903C9"/>
    <w:p w:rsidR="00347297" w:rsidRDefault="00121B40" w:rsidP="00121B40">
      <w:pPr>
        <w:ind w:hanging="284"/>
      </w:pPr>
      <w:r>
        <w:rPr>
          <w:noProof/>
        </w:rPr>
        <w:drawing>
          <wp:inline distT="0" distB="0" distL="0" distR="0" wp14:anchorId="65CCCD64" wp14:editId="7CF06545">
            <wp:extent cx="4724400" cy="11906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297">
        <w:rPr>
          <w:noProof/>
        </w:rPr>
        <w:drawing>
          <wp:inline distT="0" distB="0" distL="0" distR="0" wp14:anchorId="62F871E9" wp14:editId="7036D839">
            <wp:extent cx="5353050" cy="27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60811"/>
                    <a:stretch/>
                  </pic:blipFill>
                  <pic:spPr bwMode="auto"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297" w:rsidRDefault="00347297" w:rsidP="009566CB">
      <w:pPr>
        <w:pStyle w:val="a4"/>
        <w:ind w:hanging="284"/>
        <w:jc w:val="center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32EFA" wp14:editId="285E0A7C">
            <wp:extent cx="5229225" cy="295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74167"/>
                    <a:stretch/>
                  </pic:blipFill>
                  <pic:spPr bwMode="auto">
                    <a:xfrm>
                      <a:off x="0" y="0"/>
                      <a:ext cx="522922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297" w:rsidRDefault="00347297" w:rsidP="009566CB">
      <w:pPr>
        <w:pStyle w:val="a4"/>
        <w:ind w:firstLine="1701"/>
        <w:jc w:val="right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BC62D" wp14:editId="71AE976B">
            <wp:extent cx="5791200" cy="1295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CB" w:rsidRDefault="001903C9" w:rsidP="009566CB">
      <w:pPr>
        <w:pStyle w:val="a4"/>
        <w:ind w:hanging="284"/>
        <w:jc w:val="center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883FD" wp14:editId="240C416D">
                <wp:simplePos x="0" y="0"/>
                <wp:positionH relativeFrom="column">
                  <wp:posOffset>4297680</wp:posOffset>
                </wp:positionH>
                <wp:positionV relativeFrom="paragraph">
                  <wp:posOffset>228600</wp:posOffset>
                </wp:positionV>
                <wp:extent cx="685800" cy="0"/>
                <wp:effectExtent l="0" t="19050" r="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18pt" to="392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" strokecolor="#00b050" strokeweight="2.75pt"/>
            </w:pict>
          </mc:Fallback>
        </mc:AlternateContent>
      </w:r>
      <w:r w:rsidR="009566CB">
        <w:rPr>
          <w:noProof/>
        </w:rPr>
        <w:drawing>
          <wp:inline distT="0" distB="0" distL="0" distR="0" wp14:anchorId="7D6DA101" wp14:editId="71C68DAF">
            <wp:extent cx="5229225" cy="904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20833"/>
                    <a:stretch/>
                  </pic:blipFill>
                  <pic:spPr bwMode="auto">
                    <a:xfrm>
                      <a:off x="0" y="0"/>
                      <a:ext cx="522922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297" w:rsidRDefault="009566CB" w:rsidP="009566CB">
      <w:pPr>
        <w:pStyle w:val="a4"/>
        <w:ind w:firstLine="0"/>
        <w:jc w:val="left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6692F" wp14:editId="676E1E97">
            <wp:extent cx="5353050" cy="247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33785" b="31080"/>
                    <a:stretch/>
                  </pic:blipFill>
                  <pic:spPr bwMode="auto">
                    <a:xfrm>
                      <a:off x="0" y="0"/>
                      <a:ext cx="53530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297" w:rsidRPr="00B85471" w:rsidRDefault="00E75941" w:rsidP="009566CB">
      <w:pPr>
        <w:pStyle w:val="a4"/>
        <w:ind w:hanging="426"/>
        <w:jc w:val="center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3094D" wp14:editId="46888EA9">
                <wp:simplePos x="0" y="0"/>
                <wp:positionH relativeFrom="column">
                  <wp:posOffset>4354830</wp:posOffset>
                </wp:positionH>
                <wp:positionV relativeFrom="paragraph">
                  <wp:posOffset>238125</wp:posOffset>
                </wp:positionV>
                <wp:extent cx="685800" cy="0"/>
                <wp:effectExtent l="0" t="19050" r="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9pt,18.75pt" to="39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" strokecolor="#00b050" strokeweight="2.75pt"/>
            </w:pict>
          </mc:Fallback>
        </mc:AlternateContent>
      </w:r>
      <w:r w:rsidR="00347297">
        <w:rPr>
          <w:noProof/>
        </w:rPr>
        <w:drawing>
          <wp:inline distT="0" distB="0" distL="0" distR="0" wp14:anchorId="15726414" wp14:editId="607610DB">
            <wp:extent cx="5029200" cy="666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84" w:rsidRPr="00C72CBA" w:rsidRDefault="00E75941" w:rsidP="009566CB">
      <w:pPr>
        <w:pStyle w:val="a4"/>
        <w:ind w:firstLine="0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D1D02" wp14:editId="207EA3F4">
                <wp:simplePos x="0" y="0"/>
                <wp:positionH relativeFrom="column">
                  <wp:posOffset>3716655</wp:posOffset>
                </wp:positionH>
                <wp:positionV relativeFrom="paragraph">
                  <wp:posOffset>217170</wp:posOffset>
                </wp:positionV>
                <wp:extent cx="1590675" cy="0"/>
                <wp:effectExtent l="0" t="19050" r="952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5pt,17.1pt" to="417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" strokecolor="#00b050" strokeweight="2.75pt"/>
            </w:pict>
          </mc:Fallback>
        </mc:AlternateContent>
      </w:r>
      <w:r w:rsidR="009566CB">
        <w:rPr>
          <w:noProof/>
        </w:rPr>
        <w:drawing>
          <wp:inline distT="0" distB="0" distL="0" distR="0" wp14:anchorId="7ABE88A1" wp14:editId="7A8C926E">
            <wp:extent cx="5353050" cy="266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62162"/>
                    <a:stretch/>
                  </pic:blipFill>
                  <pic:spPr bwMode="auto">
                    <a:xfrm>
                      <a:off x="0" y="0"/>
                      <a:ext cx="535305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284" w:rsidRDefault="000D3284" w:rsidP="000D3284">
      <w:pPr>
        <w:pStyle w:val="a4"/>
        <w:rPr>
          <w:rFonts w:eastAsia="Times New Roman"/>
          <w:sz w:val="24"/>
          <w:szCs w:val="24"/>
          <w:lang w:val="en-US"/>
        </w:rPr>
      </w:pPr>
    </w:p>
    <w:p w:rsidR="000D3284" w:rsidRDefault="000D3284" w:rsidP="000D3284">
      <w:pPr>
        <w:pStyle w:val="a4"/>
        <w:rPr>
          <w:rFonts w:eastAsia="Times New Roman"/>
          <w:sz w:val="24"/>
          <w:szCs w:val="24"/>
          <w:lang w:val="en-US"/>
        </w:rPr>
      </w:pPr>
    </w:p>
    <w:p w:rsidR="000D3284" w:rsidRPr="00863701" w:rsidRDefault="000D3284" w:rsidP="000D3284">
      <w:pPr>
        <w:pStyle w:val="a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Сообщения об ошибках выводятся в отдельное окно </w:t>
      </w:r>
      <w:r w:rsidRPr="00CE416C">
        <w:rPr>
          <w:rFonts w:eastAsia="Times New Roman"/>
          <w:b/>
          <w:sz w:val="24"/>
          <w:szCs w:val="24"/>
          <w:lang w:val="en-US"/>
        </w:rPr>
        <w:t>Output</w:t>
      </w:r>
      <w:r w:rsidRPr="00965A9A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</w:p>
    <w:p w:rsidR="000D3284" w:rsidRDefault="000D3284" w:rsidP="000D3284">
      <w:pPr>
        <w:pStyle w:val="a4"/>
        <w:rPr>
          <w:rFonts w:eastAsia="Times New Roman"/>
          <w:sz w:val="24"/>
          <w:szCs w:val="24"/>
        </w:rPr>
      </w:pPr>
    </w:p>
    <w:p w:rsidR="000D3284" w:rsidRDefault="000D3284" w:rsidP="000D3284">
      <w:pPr>
        <w:pStyle w:val="a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Для отладки можно использовать точки останова и режим пошагового исполнения программы (без захода в функции – </w:t>
      </w:r>
      <w:r>
        <w:rPr>
          <w:rFonts w:eastAsia="Times New Roman"/>
          <w:sz w:val="24"/>
          <w:szCs w:val="24"/>
          <w:lang w:val="en-US"/>
        </w:rPr>
        <w:t>F</w:t>
      </w:r>
      <w:r w:rsidRPr="000B4CC9">
        <w:rPr>
          <w:rFonts w:eastAsia="Times New Roman"/>
          <w:sz w:val="24"/>
          <w:szCs w:val="24"/>
        </w:rPr>
        <w:t>10</w:t>
      </w:r>
      <w:r>
        <w:rPr>
          <w:rFonts w:eastAsia="Times New Roman"/>
          <w:sz w:val="24"/>
          <w:szCs w:val="24"/>
        </w:rPr>
        <w:t>, с заходом в функции –</w:t>
      </w:r>
      <w:r w:rsidRPr="000B4CC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F</w:t>
      </w:r>
      <w:r w:rsidRPr="000B4CC9">
        <w:rPr>
          <w:rFonts w:eastAsia="Times New Roman"/>
          <w:sz w:val="24"/>
          <w:szCs w:val="24"/>
        </w:rPr>
        <w:t>11</w:t>
      </w:r>
      <w:r>
        <w:rPr>
          <w:rFonts w:eastAsia="Times New Roman"/>
          <w:sz w:val="24"/>
          <w:szCs w:val="24"/>
        </w:rPr>
        <w:t>).</w:t>
      </w:r>
    </w:p>
    <w:p w:rsidR="000D3284" w:rsidRPr="005F14DC" w:rsidRDefault="000D3284" w:rsidP="000D3284">
      <w:pPr>
        <w:pStyle w:val="a4"/>
        <w:rPr>
          <w:rFonts w:eastAsia="Times New Roman"/>
          <w:sz w:val="24"/>
          <w:szCs w:val="24"/>
        </w:rPr>
      </w:pPr>
    </w:p>
    <w:p w:rsidR="000D3284" w:rsidRDefault="0002110F" w:rsidP="000D3284">
      <w:pPr>
        <w:pStyle w:val="a4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875A5" wp14:editId="34691DCB">
            <wp:extent cx="528637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84" w:rsidRDefault="000D3284" w:rsidP="000D3284">
      <w:pPr>
        <w:pStyle w:val="a4"/>
        <w:rPr>
          <w:rFonts w:eastAsia="Times New Roman"/>
          <w:sz w:val="24"/>
          <w:szCs w:val="24"/>
        </w:rPr>
      </w:pPr>
    </w:p>
    <w:p w:rsidR="000D3284" w:rsidRDefault="000D3284" w:rsidP="000D3284">
      <w:pPr>
        <w:pStyle w:val="a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Выход из режима пошагового исполнения – </w:t>
      </w:r>
      <w:r>
        <w:rPr>
          <w:rFonts w:eastAsia="Times New Roman"/>
          <w:sz w:val="24"/>
          <w:szCs w:val="24"/>
          <w:lang w:val="en-US"/>
        </w:rPr>
        <w:t>Shift</w:t>
      </w:r>
      <w:r>
        <w:rPr>
          <w:rFonts w:eastAsia="Times New Roman"/>
          <w:sz w:val="24"/>
          <w:szCs w:val="24"/>
        </w:rPr>
        <w:t xml:space="preserve"> </w:t>
      </w:r>
      <w:r w:rsidRPr="000B4CC9">
        <w:rPr>
          <w:rFonts w:eastAsia="Times New Roman"/>
          <w:sz w:val="24"/>
          <w:szCs w:val="24"/>
        </w:rPr>
        <w:t>+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F</w:t>
      </w:r>
      <w:r>
        <w:rPr>
          <w:rFonts w:eastAsia="Times New Roman"/>
          <w:sz w:val="24"/>
          <w:szCs w:val="24"/>
        </w:rPr>
        <w:t>5</w:t>
      </w:r>
    </w:p>
    <w:p w:rsidR="00115EAE" w:rsidRDefault="00115EAE">
      <w:r>
        <w:br w:type="page"/>
      </w:r>
    </w:p>
    <w:p w:rsidR="000D3284" w:rsidRDefault="000D3284" w:rsidP="000D3284">
      <w:pPr>
        <w:pStyle w:val="a4"/>
        <w:rPr>
          <w:rFonts w:eastAsia="Times New Roman"/>
          <w:sz w:val="24"/>
          <w:szCs w:val="24"/>
        </w:rPr>
      </w:pPr>
    </w:p>
    <w:p w:rsidR="00155D7A" w:rsidRPr="005F14DC" w:rsidRDefault="000D3284" w:rsidP="006162A3">
      <w:pPr>
        <w:pStyle w:val="a4"/>
      </w:pPr>
      <w:r>
        <w:rPr>
          <w:rFonts w:eastAsia="Times New Roman"/>
          <w:sz w:val="24"/>
          <w:szCs w:val="24"/>
        </w:rPr>
        <w:t xml:space="preserve">Полностью отлаженную программу нужно запустить в режиме </w:t>
      </w:r>
      <w:r>
        <w:rPr>
          <w:rFonts w:eastAsia="Times New Roman"/>
          <w:sz w:val="24"/>
          <w:szCs w:val="24"/>
          <w:lang w:val="en-US"/>
        </w:rPr>
        <w:t>Release</w:t>
      </w:r>
      <w:r>
        <w:rPr>
          <w:rFonts w:eastAsia="Times New Roman"/>
          <w:sz w:val="24"/>
          <w:szCs w:val="24"/>
        </w:rPr>
        <w:t>. В полученном исполняемом файле не будет информации для отладчика, не важной для работы программы. За счет этого размер исполняемого файла существенно сократится.</w:t>
      </w:r>
    </w:p>
    <w:p w:rsidR="00563722" w:rsidRPr="005F14DC" w:rsidRDefault="00563722" w:rsidP="000D3284">
      <w:pPr>
        <w:pStyle w:val="a4"/>
        <w:rPr>
          <w:rFonts w:eastAsia="Times New Roman"/>
          <w:sz w:val="24"/>
          <w:szCs w:val="24"/>
        </w:rPr>
      </w:pPr>
    </w:p>
    <w:p w:rsidR="00563722" w:rsidRPr="00563722" w:rsidRDefault="00563722" w:rsidP="0080667B">
      <w:r>
        <w:t xml:space="preserve">Содержимое папки </w:t>
      </w:r>
      <w:r>
        <w:rPr>
          <w:lang w:val="en-US"/>
        </w:rPr>
        <w:t>Lab</w:t>
      </w:r>
      <w:r w:rsidRPr="00EC4D41">
        <w:t>7</w:t>
      </w:r>
      <w:r>
        <w:t xml:space="preserve"> с проектом </w:t>
      </w:r>
      <w:r>
        <w:rPr>
          <w:lang w:val="en-US"/>
        </w:rPr>
        <w:t>Console</w:t>
      </w:r>
      <w:r>
        <w:t xml:space="preserve"> после формирования релиза проекта:</w:t>
      </w:r>
    </w:p>
    <w:p w:rsidR="000D3284" w:rsidRPr="00C72CBA" w:rsidRDefault="000D3284" w:rsidP="000D3284">
      <w:pPr>
        <w:pStyle w:val="a4"/>
        <w:rPr>
          <w:rFonts w:eastAsia="Times New Roman"/>
          <w:sz w:val="24"/>
          <w:szCs w:val="24"/>
        </w:rPr>
      </w:pPr>
    </w:p>
    <w:p w:rsidR="00563722" w:rsidRDefault="00E21498" w:rsidP="00563722">
      <w:pPr>
        <w:pStyle w:val="a4"/>
        <w:ind w:hanging="284"/>
        <w:rPr>
          <w:rFonts w:eastAsia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746412" wp14:editId="3E63EA8F">
            <wp:extent cx="4686300" cy="2952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84" w:rsidRPr="00C72CBA" w:rsidRDefault="00E21498" w:rsidP="00563722">
      <w:pPr>
        <w:pStyle w:val="a4"/>
        <w:ind w:firstLine="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E4B21" wp14:editId="1B32C8AC">
            <wp:extent cx="5438775" cy="2571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b="71579"/>
                    <a:stretch/>
                  </pic:blipFill>
                  <pic:spPr bwMode="auto">
                    <a:xfrm>
                      <a:off x="0" y="0"/>
                      <a:ext cx="543877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498" w:rsidRDefault="00155D7A" w:rsidP="00563722">
      <w:pPr>
        <w:ind w:firstLine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DBC54" wp14:editId="13CEB9CF">
                <wp:simplePos x="0" y="0"/>
                <wp:positionH relativeFrom="column">
                  <wp:posOffset>144780</wp:posOffset>
                </wp:positionH>
                <wp:positionV relativeFrom="paragraph">
                  <wp:posOffset>1905</wp:posOffset>
                </wp:positionV>
                <wp:extent cx="0" cy="3609975"/>
                <wp:effectExtent l="0" t="0" r="19050" b="95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.15pt" to="11.4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" strokecolor="black [3213]" strokeweight="1pt"/>
            </w:pict>
          </mc:Fallback>
        </mc:AlternateContent>
      </w:r>
      <w:r w:rsidR="00E21498">
        <w:rPr>
          <w:noProof/>
        </w:rPr>
        <w:drawing>
          <wp:inline distT="0" distB="0" distL="0" distR="0" wp14:anchorId="572FF63D" wp14:editId="6606587A">
            <wp:extent cx="6137582" cy="2381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81752"/>
                    <a:stretch/>
                  </pic:blipFill>
                  <pic:spPr bwMode="auto">
                    <a:xfrm>
                      <a:off x="0" y="0"/>
                      <a:ext cx="6152515" cy="23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430" w:rsidRDefault="0080667B" w:rsidP="00563722">
      <w:pPr>
        <w:ind w:firstLine="141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D23C1" wp14:editId="07D15804">
                <wp:simplePos x="0" y="0"/>
                <wp:positionH relativeFrom="column">
                  <wp:posOffset>497205</wp:posOffset>
                </wp:positionH>
                <wp:positionV relativeFrom="paragraph">
                  <wp:posOffset>43814</wp:posOffset>
                </wp:positionV>
                <wp:extent cx="0" cy="1171575"/>
                <wp:effectExtent l="0" t="0" r="19050" b="952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3.45pt" to="39.1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" strokecolor="black [3213]" strokeweight="1pt"/>
            </w:pict>
          </mc:Fallback>
        </mc:AlternateContent>
      </w:r>
      <w:r w:rsidR="00042430">
        <w:rPr>
          <w:noProof/>
        </w:rPr>
        <w:drawing>
          <wp:inline distT="0" distB="0" distL="0" distR="0" wp14:anchorId="052A4E13" wp14:editId="4301E05B">
            <wp:extent cx="5800725" cy="12668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30" w:rsidRDefault="00042430" w:rsidP="00563722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3A08D867" wp14:editId="0062BCFE">
            <wp:extent cx="6134100" cy="2000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19708" b="64955"/>
                    <a:stretch/>
                  </pic:blipFill>
                  <pic:spPr bwMode="auto">
                    <a:xfrm>
                      <a:off x="0" y="0"/>
                      <a:ext cx="6152515" cy="2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430" w:rsidRDefault="0080667B" w:rsidP="00563722">
      <w:pPr>
        <w:ind w:firstLine="141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8FA05" wp14:editId="789C6FED">
                <wp:simplePos x="0" y="0"/>
                <wp:positionH relativeFrom="column">
                  <wp:posOffset>497205</wp:posOffset>
                </wp:positionH>
                <wp:positionV relativeFrom="paragraph">
                  <wp:posOffset>-3811</wp:posOffset>
                </wp:positionV>
                <wp:extent cx="0" cy="1209675"/>
                <wp:effectExtent l="0" t="0" r="19050" b="952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-.3pt" to="39.1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" strokecolor="black [3213]" strokeweight="1pt"/>
            </w:pict>
          </mc:Fallback>
        </mc:AlternateContent>
      </w:r>
      <w:r w:rsidR="00042430">
        <w:rPr>
          <w:noProof/>
        </w:rPr>
        <w:drawing>
          <wp:inline distT="0" distB="0" distL="0" distR="0" wp14:anchorId="247EC4B8" wp14:editId="2E4D96CB">
            <wp:extent cx="5048250" cy="10763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30" w:rsidRDefault="0080667B" w:rsidP="00563722">
      <w:pPr>
        <w:tabs>
          <w:tab w:val="left" w:pos="851"/>
        </w:tabs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9EBC50" wp14:editId="71AB4FB5">
                <wp:simplePos x="0" y="0"/>
                <wp:positionH relativeFrom="column">
                  <wp:posOffset>4107180</wp:posOffset>
                </wp:positionH>
                <wp:positionV relativeFrom="paragraph">
                  <wp:posOffset>194310</wp:posOffset>
                </wp:positionV>
                <wp:extent cx="590550" cy="0"/>
                <wp:effectExtent l="0" t="19050" r="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15.3pt" to="369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" strokecolor="#00b050" strokeweight="2.75pt"/>
            </w:pict>
          </mc:Fallback>
        </mc:AlternateContent>
      </w:r>
      <w:r w:rsidR="00042430">
        <w:rPr>
          <w:noProof/>
        </w:rPr>
        <w:drawing>
          <wp:inline distT="0" distB="0" distL="0" distR="0" wp14:anchorId="61CEA9EF" wp14:editId="505A2FE2">
            <wp:extent cx="6137582" cy="857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34307"/>
                    <a:stretch/>
                  </pic:blipFill>
                  <pic:spPr bwMode="auto">
                    <a:xfrm>
                      <a:off x="0" y="0"/>
                      <a:ext cx="6152515" cy="85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498" w:rsidRDefault="00E21498" w:rsidP="00563722">
      <w:pPr>
        <w:rPr>
          <w:lang w:val="en-US"/>
        </w:rPr>
      </w:pPr>
      <w:r>
        <w:rPr>
          <w:noProof/>
        </w:rPr>
        <w:drawing>
          <wp:inline distT="0" distB="0" distL="0" distR="0" wp14:anchorId="2EEBC6D2" wp14:editId="26373856">
            <wp:extent cx="5438775" cy="2190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28421" b="47368"/>
                    <a:stretch/>
                  </pic:blipFill>
                  <pic:spPr bwMode="auto">
                    <a:xfrm>
                      <a:off x="0" y="0"/>
                      <a:ext cx="54387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498" w:rsidRDefault="0080667B" w:rsidP="00563722">
      <w:pPr>
        <w:ind w:firstLine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52D1B" wp14:editId="62803415">
                <wp:simplePos x="0" y="0"/>
                <wp:positionH relativeFrom="column">
                  <wp:posOffset>3964305</wp:posOffset>
                </wp:positionH>
                <wp:positionV relativeFrom="paragraph">
                  <wp:posOffset>241935</wp:posOffset>
                </wp:positionV>
                <wp:extent cx="2428875" cy="0"/>
                <wp:effectExtent l="0" t="19050" r="952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15pt,19.05pt" to="50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" strokecolor="#00b050" strokeweight="2.75pt"/>
            </w:pict>
          </mc:Fallback>
        </mc:AlternateContent>
      </w:r>
      <w:r w:rsidR="005637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AEA36" wp14:editId="19D7F8A1">
                <wp:simplePos x="0" y="0"/>
                <wp:positionH relativeFrom="column">
                  <wp:posOffset>144780</wp:posOffset>
                </wp:positionH>
                <wp:positionV relativeFrom="paragraph">
                  <wp:posOffset>3810</wp:posOffset>
                </wp:positionV>
                <wp:extent cx="0" cy="66675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.3pt" to="11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" strokecolor="black [3213]" strokeweight="1pt"/>
            </w:pict>
          </mc:Fallback>
        </mc:AlternateContent>
      </w:r>
      <w:r w:rsidR="00042430">
        <w:rPr>
          <w:noProof/>
        </w:rPr>
        <w:drawing>
          <wp:inline distT="0" distB="0" distL="0" distR="0" wp14:anchorId="0D69F841" wp14:editId="35659F32">
            <wp:extent cx="6152515" cy="675005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8" w:rsidRDefault="00E21498" w:rsidP="00563722">
      <w:pPr>
        <w:rPr>
          <w:lang w:val="en-US"/>
        </w:rPr>
      </w:pPr>
      <w:r>
        <w:rPr>
          <w:noProof/>
        </w:rPr>
        <w:drawing>
          <wp:inline distT="0" distB="0" distL="0" distR="0" wp14:anchorId="169902E1" wp14:editId="071030AF">
            <wp:extent cx="5438775" cy="2190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50526" b="25263"/>
                    <a:stretch/>
                  </pic:blipFill>
                  <pic:spPr bwMode="auto">
                    <a:xfrm>
                      <a:off x="0" y="0"/>
                      <a:ext cx="54387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498" w:rsidRDefault="0080667B" w:rsidP="00563722">
      <w:pPr>
        <w:ind w:firstLine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FA55C" wp14:editId="6E177995">
                <wp:simplePos x="0" y="0"/>
                <wp:positionH relativeFrom="column">
                  <wp:posOffset>4030980</wp:posOffset>
                </wp:positionH>
                <wp:positionV relativeFrom="paragraph">
                  <wp:posOffset>212725</wp:posOffset>
                </wp:positionV>
                <wp:extent cx="1809750" cy="0"/>
                <wp:effectExtent l="0" t="19050" r="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4pt,16.75pt" to="459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" strokecolor="#00b050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04E0E" wp14:editId="41DF2B8E">
                <wp:simplePos x="0" y="0"/>
                <wp:positionH relativeFrom="column">
                  <wp:posOffset>144780</wp:posOffset>
                </wp:positionH>
                <wp:positionV relativeFrom="paragraph">
                  <wp:posOffset>-4445</wp:posOffset>
                </wp:positionV>
                <wp:extent cx="0" cy="83820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-.35pt" to="11.4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" strokecolor="black [3213]" strokeweight="1pt"/>
            </w:pict>
          </mc:Fallback>
        </mc:AlternateContent>
      </w:r>
      <w:r w:rsidR="00042430">
        <w:rPr>
          <w:noProof/>
        </w:rPr>
        <w:drawing>
          <wp:inline distT="0" distB="0" distL="0" distR="0" wp14:anchorId="2996B078" wp14:editId="14FCA2D2">
            <wp:extent cx="5534025" cy="8382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8" w:rsidRPr="00E21498" w:rsidRDefault="0080667B" w:rsidP="000D32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E9B2D7" wp14:editId="437ED0C6">
                <wp:simplePos x="0" y="0"/>
                <wp:positionH relativeFrom="column">
                  <wp:posOffset>3678555</wp:posOffset>
                </wp:positionH>
                <wp:positionV relativeFrom="paragraph">
                  <wp:posOffset>195580</wp:posOffset>
                </wp:positionV>
                <wp:extent cx="1600200" cy="0"/>
                <wp:effectExtent l="0" t="19050" r="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5pt,15.4pt" to="415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" strokecolor="#00b050" strokeweight="2.75pt"/>
            </w:pict>
          </mc:Fallback>
        </mc:AlternateContent>
      </w:r>
      <w:r w:rsidR="00E21498">
        <w:rPr>
          <w:noProof/>
        </w:rPr>
        <w:drawing>
          <wp:inline distT="0" distB="0" distL="0" distR="0" wp14:anchorId="039553E2" wp14:editId="12BFB4FC">
            <wp:extent cx="5438775" cy="2571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71579"/>
                    <a:stretch/>
                  </pic:blipFill>
                  <pic:spPr bwMode="auto">
                    <a:xfrm>
                      <a:off x="0" y="0"/>
                      <a:ext cx="543877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05D" w:rsidRPr="007D2E22" w:rsidRDefault="007E205D" w:rsidP="0032004C">
      <w:pPr>
        <w:pStyle w:val="2"/>
      </w:pPr>
      <w:r w:rsidRPr="007D2E22">
        <w:t>ЗАДАНИЯ</w:t>
      </w:r>
    </w:p>
    <w:p w:rsidR="00672CD8" w:rsidRDefault="00672CD8" w:rsidP="00672CD8">
      <w:pPr>
        <w:ind w:firstLine="709"/>
      </w:pPr>
    </w:p>
    <w:p w:rsidR="007E205D" w:rsidRDefault="00672CD8" w:rsidP="00672CD8">
      <w:pPr>
        <w:ind w:firstLine="709"/>
      </w:pPr>
      <w:proofErr w:type="gramStart"/>
      <w:r>
        <w:t xml:space="preserve">Оба задания </w:t>
      </w:r>
      <w:r w:rsidRPr="00672CD8">
        <w:t>следует</w:t>
      </w:r>
      <w:proofErr w:type="gramEnd"/>
      <w:r w:rsidRPr="00672CD8">
        <w:t xml:space="preserve"> реализовать </w:t>
      </w:r>
      <w:r>
        <w:t xml:space="preserve">в ОДНОМ проекте </w:t>
      </w:r>
      <w:r w:rsidRPr="00672CD8">
        <w:t xml:space="preserve">в консольном режиме системы </w:t>
      </w:r>
      <w:r w:rsidRPr="00672CD8">
        <w:rPr>
          <w:lang w:val="en-US"/>
        </w:rPr>
        <w:t>MS</w:t>
      </w:r>
      <w:r w:rsidRPr="00672CD8">
        <w:t xml:space="preserve"> </w:t>
      </w:r>
      <w:r w:rsidRPr="00672CD8">
        <w:rPr>
          <w:lang w:val="en-US"/>
        </w:rPr>
        <w:t>VS</w:t>
      </w:r>
      <w:r w:rsidRPr="00672CD8">
        <w:t>.</w:t>
      </w:r>
    </w:p>
    <w:p w:rsidR="001020E9" w:rsidRDefault="001020E9" w:rsidP="00672CD8">
      <w:pPr>
        <w:ind w:firstLine="709"/>
      </w:pPr>
    </w:p>
    <w:p w:rsidR="001020E9" w:rsidRPr="00AC0D5D" w:rsidRDefault="001020E9" w:rsidP="001020E9">
      <w:pPr>
        <w:ind w:left="709"/>
      </w:pPr>
      <w:r w:rsidRPr="00AC0D5D">
        <w:rPr>
          <w:b/>
          <w:color w:val="000000"/>
          <w:u w:val="single"/>
        </w:rPr>
        <w:t>Рекомендация</w:t>
      </w:r>
      <w:r w:rsidRPr="00AC0D5D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color w:val="000000"/>
        </w:rPr>
        <w:t>Для корректного использования кирил</w:t>
      </w:r>
      <w:r w:rsidRPr="00AC0D5D">
        <w:rPr>
          <w:color w:val="000000"/>
        </w:rPr>
        <w:t>лиц</w:t>
      </w:r>
      <w:r>
        <w:rPr>
          <w:color w:val="000000"/>
        </w:rPr>
        <w:t>ы</w:t>
      </w:r>
      <w:r w:rsidRPr="00AC0D5D">
        <w:rPr>
          <w:color w:val="000000"/>
        </w:rPr>
        <w:t xml:space="preserve"> добавьте  в исходный код вызов функции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0D5D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AC0D5D">
        <w:rPr>
          <w:rFonts w:ascii="Consolas" w:hAnsi="Consolas" w:cs="Consolas"/>
          <w:color w:val="000000"/>
        </w:rPr>
        <w:t>(</w:t>
      </w:r>
      <w:r w:rsidRPr="00AC0D5D">
        <w:rPr>
          <w:rFonts w:ascii="Consolas" w:hAnsi="Consolas" w:cs="Consolas"/>
          <w:color w:val="6F008A"/>
          <w:lang w:val="en-US"/>
        </w:rPr>
        <w:t>LC</w:t>
      </w:r>
      <w:r w:rsidRPr="00AC0D5D">
        <w:rPr>
          <w:rFonts w:ascii="Consolas" w:hAnsi="Consolas" w:cs="Consolas"/>
          <w:color w:val="6F008A"/>
        </w:rPr>
        <w:t>_</w:t>
      </w:r>
      <w:r w:rsidRPr="00AC0D5D">
        <w:rPr>
          <w:rFonts w:ascii="Consolas" w:hAnsi="Consolas" w:cs="Consolas"/>
          <w:color w:val="6F008A"/>
          <w:lang w:val="en-US"/>
        </w:rPr>
        <w:t>ALL</w:t>
      </w:r>
      <w:r w:rsidRPr="00AC0D5D">
        <w:rPr>
          <w:rFonts w:ascii="Consolas" w:hAnsi="Consolas" w:cs="Consolas"/>
          <w:color w:val="000000"/>
        </w:rPr>
        <w:t xml:space="preserve">, </w:t>
      </w:r>
      <w:r w:rsidRPr="00AC0D5D">
        <w:rPr>
          <w:rFonts w:ascii="Consolas" w:hAnsi="Consolas" w:cs="Consolas"/>
          <w:color w:val="A31515"/>
        </w:rPr>
        <w:t>"</w:t>
      </w:r>
      <w:r w:rsidRPr="00AC0D5D">
        <w:rPr>
          <w:rFonts w:ascii="Consolas" w:hAnsi="Consolas" w:cs="Consolas"/>
          <w:color w:val="A31515"/>
          <w:lang w:val="en-US"/>
        </w:rPr>
        <w:t>Russian</w:t>
      </w:r>
      <w:r w:rsidRPr="00AC0D5D">
        <w:rPr>
          <w:rFonts w:ascii="Consolas" w:hAnsi="Consolas" w:cs="Consolas"/>
          <w:color w:val="A31515"/>
        </w:rPr>
        <w:t>"</w:t>
      </w:r>
      <w:r w:rsidRPr="00AC0D5D">
        <w:rPr>
          <w:rFonts w:ascii="Consolas" w:hAnsi="Consolas" w:cs="Consolas"/>
          <w:color w:val="000000"/>
        </w:rPr>
        <w:t>);</w:t>
      </w:r>
    </w:p>
    <w:p w:rsidR="00672CD8" w:rsidRPr="00672CD8" w:rsidRDefault="00672CD8" w:rsidP="00672CD8">
      <w:pPr>
        <w:ind w:firstLine="709"/>
      </w:pPr>
    </w:p>
    <w:p w:rsidR="00672CD8" w:rsidRDefault="00672CD8" w:rsidP="00672CD8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 w:rsidRPr="00B948F5">
        <w:lastRenderedPageBreak/>
        <w:t>ВЫЧИСЛЕНИ</w:t>
      </w:r>
      <w:r>
        <w:t>Е</w:t>
      </w:r>
      <w:r w:rsidRPr="00B948F5">
        <w:t xml:space="preserve"> ЗНАЧЕНИЙ ФУНКЦИИ</w:t>
      </w:r>
      <w:r>
        <w:t xml:space="preserve">. </w:t>
      </w:r>
      <w:proofErr w:type="gramStart"/>
      <w:r w:rsidRPr="00672CD8">
        <w:rPr>
          <w:b w:val="0"/>
        </w:rPr>
        <w:t xml:space="preserve">Напишите программу вычисления значений функции </w:t>
      </w:r>
      <w:r w:rsidRPr="00672CD8">
        <w:rPr>
          <w:b w:val="0"/>
          <w:position w:val="-22"/>
          <w:lang w:val="en-US"/>
        </w:rPr>
        <w:object w:dxaOrig="1140" w:dyaOrig="580">
          <v:shape id="_x0000_i1026" type="#_x0000_t75" style="width:57pt;height:29.25pt" o:ole="">
            <v:imagedata r:id="rId33" o:title=""/>
          </v:shape>
          <o:OLEObject Type="Embed" ProgID="Equation.3" ShapeID="_x0000_i1026" DrawAspect="Content" ObjectID="_1735744925" r:id="rId34"/>
        </w:object>
      </w:r>
      <w:r w:rsidRPr="00672CD8">
        <w:rPr>
          <w:b w:val="0"/>
        </w:rPr>
        <w:t xml:space="preserve"> в десяти равноотстоящих друг от друга точках интервала </w:t>
      </w:r>
      <w:r>
        <w:rPr>
          <w:b w:val="0"/>
        </w:rPr>
        <w:t>(</w:t>
      </w:r>
      <w:r w:rsidRPr="00672CD8">
        <w:rPr>
          <w:b w:val="0"/>
        </w:rPr>
        <w:t xml:space="preserve">0, 4] возможных значений аргумента </w:t>
      </w:r>
      <w:r w:rsidRPr="00672CD8">
        <w:rPr>
          <w:b w:val="0"/>
          <w:i/>
          <w:lang w:val="en-US"/>
        </w:rPr>
        <w:t>x</w:t>
      </w:r>
      <w:r w:rsidRPr="00672CD8">
        <w:rPr>
          <w:b w:val="0"/>
        </w:rPr>
        <w:t>.</w:t>
      </w:r>
      <w:proofErr w:type="gramEnd"/>
    </w:p>
    <w:p w:rsidR="00672CD8" w:rsidRDefault="00672CD8" w:rsidP="00672CD8">
      <w:pPr>
        <w:ind w:firstLine="709"/>
        <w:rPr>
          <w:b/>
        </w:rPr>
      </w:pPr>
    </w:p>
    <w:p w:rsidR="00672CD8" w:rsidRDefault="00672CD8" w:rsidP="00672CD8">
      <w:pPr>
        <w:ind w:firstLine="709"/>
      </w:pPr>
      <w:r w:rsidRPr="001D3C9D">
        <w:rPr>
          <w:b/>
        </w:rPr>
        <w:t>На входе</w:t>
      </w:r>
      <w:r>
        <w:t xml:space="preserve"> программы задается начальная точка интервала возможных значений аргумента</w:t>
      </w:r>
      <w:r w:rsidRPr="002217D6">
        <w:t>.</w:t>
      </w:r>
    </w:p>
    <w:p w:rsidR="00672CD8" w:rsidRPr="00672CD8" w:rsidRDefault="00672CD8" w:rsidP="0019385B">
      <w:pPr>
        <w:ind w:left="709"/>
      </w:pPr>
      <w:r w:rsidRPr="001D3C9D">
        <w:rPr>
          <w:b/>
        </w:rPr>
        <w:t>Результаты вычислений</w:t>
      </w:r>
      <w:r>
        <w:rPr>
          <w:b/>
        </w:rPr>
        <w:t xml:space="preserve"> </w:t>
      </w:r>
      <w:r w:rsidRPr="00672CD8">
        <w:t xml:space="preserve">выводятся на экран в </w:t>
      </w:r>
      <w:r w:rsidR="00685F16">
        <w:t>удобном для чтения</w:t>
      </w:r>
      <w:r w:rsidRPr="00672CD8">
        <w:t xml:space="preserve"> </w:t>
      </w:r>
      <w:r w:rsidR="0019385B">
        <w:t>вид</w:t>
      </w:r>
      <w:r w:rsidRPr="00672CD8">
        <w:t>е</w:t>
      </w:r>
      <w:r w:rsidR="0019385B">
        <w:t xml:space="preserve"> без использования параметров форматирования</w:t>
      </w:r>
      <w:r w:rsidRPr="00672CD8">
        <w:t>.</w:t>
      </w:r>
    </w:p>
    <w:p w:rsidR="00672CD8" w:rsidRPr="00672CD8" w:rsidRDefault="00672CD8" w:rsidP="00672CD8">
      <w:pPr>
        <w:ind w:firstLine="709"/>
      </w:pPr>
    </w:p>
    <w:p w:rsidR="00672CD8" w:rsidRDefault="00672CD8" w:rsidP="00672CD8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 w:rsidRPr="00672CD8">
        <w:t>ЧИСЛА ФИБОНАЧЧИ.</w:t>
      </w:r>
      <w:r w:rsidRPr="00672CD8">
        <w:rPr>
          <w:b w:val="0"/>
        </w:rPr>
        <w:t xml:space="preserve"> </w:t>
      </w:r>
      <w:r w:rsidRPr="00672CD8">
        <w:rPr>
          <w:rFonts w:eastAsia="Times New Roman"/>
          <w:b w:val="0"/>
        </w:rPr>
        <w:t>Напишите программу вычисления</w:t>
      </w:r>
      <w:r w:rsidRPr="00672CD8">
        <w:rPr>
          <w:b w:val="0"/>
        </w:rPr>
        <w:t xml:space="preserve"> </w:t>
      </w:r>
      <w:r w:rsidR="006162A3">
        <w:rPr>
          <w:b w:val="0"/>
          <w:lang w:val="en-US"/>
        </w:rPr>
        <w:t>S</w:t>
      </w:r>
      <w:r w:rsidR="006162A3" w:rsidRPr="006162A3">
        <w:rPr>
          <w:b w:val="0"/>
        </w:rPr>
        <w:t xml:space="preserve"> - </w:t>
      </w:r>
      <w:r w:rsidR="006162A3" w:rsidRPr="00672CD8">
        <w:rPr>
          <w:b w:val="0"/>
        </w:rPr>
        <w:t xml:space="preserve">суммы </w:t>
      </w:r>
      <w:r w:rsidR="006162A3" w:rsidRPr="00672CD8">
        <w:rPr>
          <w:b w:val="0"/>
          <w:lang w:val="en-US"/>
        </w:rPr>
        <w:t>N</w:t>
      </w:r>
      <w:r w:rsidR="006162A3" w:rsidRPr="00672CD8">
        <w:rPr>
          <w:b w:val="0"/>
        </w:rPr>
        <w:t xml:space="preserve"> </w:t>
      </w:r>
      <w:r w:rsidR="006162A3">
        <w:rPr>
          <w:b w:val="0"/>
        </w:rPr>
        <w:t xml:space="preserve">первых </w:t>
      </w:r>
      <w:r w:rsidR="006162A3" w:rsidRPr="00672CD8">
        <w:rPr>
          <w:b w:val="0"/>
        </w:rPr>
        <w:t>чис</w:t>
      </w:r>
      <w:r w:rsidR="006162A3">
        <w:rPr>
          <w:b w:val="0"/>
        </w:rPr>
        <w:t>ел</w:t>
      </w:r>
      <w:r w:rsidR="006162A3" w:rsidRPr="00672CD8">
        <w:rPr>
          <w:b w:val="0"/>
        </w:rPr>
        <w:t xml:space="preserve"> Фибоначчи</w:t>
      </w:r>
      <w:r w:rsidRPr="00672CD8">
        <w:rPr>
          <w:b w:val="0"/>
        </w:rPr>
        <w:t xml:space="preserve">. </w:t>
      </w:r>
      <w:r>
        <w:rPr>
          <w:b w:val="0"/>
        </w:rPr>
        <w:t>Вычисления следует проводить, пока сумма чисел не превы</w:t>
      </w:r>
      <w:r w:rsidR="00685F16">
        <w:rPr>
          <w:b w:val="0"/>
        </w:rPr>
        <w:t>сит</w:t>
      </w:r>
      <w:r>
        <w:rPr>
          <w:b w:val="0"/>
        </w:rPr>
        <w:t xml:space="preserve"> наперед заданного большого числа </w:t>
      </w:r>
      <w:r>
        <w:rPr>
          <w:b w:val="0"/>
          <w:lang w:val="en-US"/>
        </w:rPr>
        <w:t>MAX</w:t>
      </w:r>
      <w:r>
        <w:rPr>
          <w:b w:val="0"/>
        </w:rPr>
        <w:t>.</w:t>
      </w:r>
    </w:p>
    <w:p w:rsidR="0019385B" w:rsidRPr="0019385B" w:rsidRDefault="0019385B" w:rsidP="0019385B"/>
    <w:p w:rsidR="0019385B" w:rsidRPr="0019385B" w:rsidRDefault="0019385B" w:rsidP="0019385B">
      <w:pPr>
        <w:ind w:firstLine="709"/>
      </w:pPr>
      <w:r w:rsidRPr="001D3C9D">
        <w:rPr>
          <w:b/>
        </w:rPr>
        <w:t>На вход</w:t>
      </w:r>
      <w:r w:rsidR="004A7A33">
        <w:rPr>
          <w:b/>
        </w:rPr>
        <w:t>е</w:t>
      </w:r>
      <w:r>
        <w:t xml:space="preserve"> программы зада</w:t>
      </w:r>
      <w:r w:rsidR="004A7A33">
        <w:t>е</w:t>
      </w:r>
      <w:r>
        <w:t>тся значени</w:t>
      </w:r>
      <w:r w:rsidR="004A7A33">
        <w:t>е</w:t>
      </w:r>
      <w:r>
        <w:t xml:space="preserve"> </w:t>
      </w:r>
      <w:r w:rsidRPr="0019385B">
        <w:rPr>
          <w:lang w:val="en-US"/>
        </w:rPr>
        <w:t>MAX</w:t>
      </w:r>
      <w:r w:rsidRPr="0019385B">
        <w:t>.</w:t>
      </w:r>
    </w:p>
    <w:p w:rsidR="009E534D" w:rsidRPr="0019385B" w:rsidRDefault="0019385B" w:rsidP="00980EC4">
      <w:pPr>
        <w:ind w:right="84" w:firstLine="720"/>
        <w:jc w:val="both"/>
      </w:pPr>
      <w:r w:rsidRPr="001D3C9D">
        <w:rPr>
          <w:b/>
        </w:rPr>
        <w:t>Результат</w:t>
      </w:r>
      <w:r w:rsidR="004A7A33">
        <w:rPr>
          <w:b/>
        </w:rPr>
        <w:t>ы</w:t>
      </w:r>
      <w:r w:rsidRPr="001D3C9D">
        <w:rPr>
          <w:b/>
        </w:rPr>
        <w:t xml:space="preserve"> вычислений</w:t>
      </w:r>
      <w:r>
        <w:rPr>
          <w:b/>
        </w:rPr>
        <w:t xml:space="preserve">: </w:t>
      </w:r>
      <w:r w:rsidRPr="0019385B">
        <w:t>значени</w:t>
      </w:r>
      <w:r w:rsidR="004A7A33">
        <w:t>я</w:t>
      </w:r>
      <w:r w:rsidRPr="0019385B">
        <w:t xml:space="preserve"> </w:t>
      </w:r>
      <w:r w:rsidR="004A7A33">
        <w:rPr>
          <w:lang w:val="en-US"/>
        </w:rPr>
        <w:t>N</w:t>
      </w:r>
      <w:r w:rsidR="004A7A33">
        <w:t xml:space="preserve"> и </w:t>
      </w:r>
      <w:r w:rsidR="006162A3">
        <w:rPr>
          <w:lang w:val="en-US"/>
        </w:rPr>
        <w:t>S</w:t>
      </w:r>
      <w:r w:rsidRPr="0019385B">
        <w:t>.</w:t>
      </w:r>
    </w:p>
    <w:p w:rsidR="009E534D" w:rsidRDefault="009E534D" w:rsidP="00672CD8">
      <w:pPr>
        <w:pStyle w:val="3"/>
        <w:numPr>
          <w:ilvl w:val="0"/>
          <w:numId w:val="0"/>
        </w:numPr>
        <w:ind w:left="1429" w:right="84"/>
        <w:jc w:val="both"/>
      </w:pPr>
    </w:p>
    <w:p w:rsidR="001049B8" w:rsidRDefault="001049B8" w:rsidP="00BB753A">
      <w:pPr>
        <w:ind w:left="1440"/>
      </w:pPr>
    </w:p>
    <w:p w:rsidR="000C32BF" w:rsidRDefault="000C32BF" w:rsidP="000C32BF">
      <w:pPr>
        <w:ind w:left="1440"/>
      </w:pPr>
    </w:p>
    <w:p w:rsidR="00C71380" w:rsidRPr="00672CD8" w:rsidRDefault="00BB753A" w:rsidP="00BB753A">
      <w:pPr>
        <w:ind w:left="1440"/>
        <w:rPr>
          <w:rFonts w:ascii="Courier New" w:hAnsi="Courier New" w:cs="Courier New"/>
        </w:rPr>
      </w:pPr>
      <w:r w:rsidRPr="00672CD8">
        <w:rPr>
          <w:rFonts w:ascii="Courier New" w:hAnsi="Courier New" w:cs="Courier New"/>
        </w:rPr>
        <w:t xml:space="preserve"> </w:t>
      </w:r>
    </w:p>
    <w:sectPr w:rsidR="00C71380" w:rsidRPr="00672CD8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EF5" w:rsidRDefault="003F7EF5" w:rsidP="00465557">
      <w:r>
        <w:separator/>
      </w:r>
    </w:p>
  </w:endnote>
  <w:endnote w:type="continuationSeparator" w:id="0">
    <w:p w:rsidR="003F7EF5" w:rsidRDefault="003F7EF5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EF5" w:rsidRDefault="003F7EF5" w:rsidP="00465557">
      <w:r>
        <w:separator/>
      </w:r>
    </w:p>
  </w:footnote>
  <w:footnote w:type="continuationSeparator" w:id="0">
    <w:p w:rsidR="003F7EF5" w:rsidRDefault="003F7EF5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6386D"/>
    <w:multiLevelType w:val="hybridMultilevel"/>
    <w:tmpl w:val="C2501F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F5"/>
    <w:rsid w:val="00001BDA"/>
    <w:rsid w:val="0002110F"/>
    <w:rsid w:val="00042430"/>
    <w:rsid w:val="00082D6C"/>
    <w:rsid w:val="00091853"/>
    <w:rsid w:val="000A44D4"/>
    <w:rsid w:val="000A5502"/>
    <w:rsid w:val="000C2D31"/>
    <w:rsid w:val="000C32BF"/>
    <w:rsid w:val="000C5E35"/>
    <w:rsid w:val="000D2A10"/>
    <w:rsid w:val="000D3284"/>
    <w:rsid w:val="000D38C4"/>
    <w:rsid w:val="000D68C2"/>
    <w:rsid w:val="000F7C96"/>
    <w:rsid w:val="001020E9"/>
    <w:rsid w:val="001024E9"/>
    <w:rsid w:val="001049B8"/>
    <w:rsid w:val="001076BE"/>
    <w:rsid w:val="00111ECA"/>
    <w:rsid w:val="00114038"/>
    <w:rsid w:val="00115EAE"/>
    <w:rsid w:val="001160AD"/>
    <w:rsid w:val="00121B40"/>
    <w:rsid w:val="00134C80"/>
    <w:rsid w:val="00141B8B"/>
    <w:rsid w:val="00147B8C"/>
    <w:rsid w:val="00155D7A"/>
    <w:rsid w:val="00180DFC"/>
    <w:rsid w:val="001903C9"/>
    <w:rsid w:val="0019385B"/>
    <w:rsid w:val="001A525A"/>
    <w:rsid w:val="001B58C0"/>
    <w:rsid w:val="001E18EE"/>
    <w:rsid w:val="001E1AC9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77BB0"/>
    <w:rsid w:val="00280678"/>
    <w:rsid w:val="00282653"/>
    <w:rsid w:val="002874BA"/>
    <w:rsid w:val="0029215B"/>
    <w:rsid w:val="002A056D"/>
    <w:rsid w:val="002B7BDA"/>
    <w:rsid w:val="002D0D8E"/>
    <w:rsid w:val="002E35FE"/>
    <w:rsid w:val="00312F1F"/>
    <w:rsid w:val="0032004C"/>
    <w:rsid w:val="00322F3A"/>
    <w:rsid w:val="0033069E"/>
    <w:rsid w:val="0034472F"/>
    <w:rsid w:val="00347297"/>
    <w:rsid w:val="00363A3B"/>
    <w:rsid w:val="00385E1E"/>
    <w:rsid w:val="00394F3C"/>
    <w:rsid w:val="003A0719"/>
    <w:rsid w:val="003F0F44"/>
    <w:rsid w:val="003F7EF5"/>
    <w:rsid w:val="004013BD"/>
    <w:rsid w:val="0043209F"/>
    <w:rsid w:val="00436A9B"/>
    <w:rsid w:val="004423E2"/>
    <w:rsid w:val="00442747"/>
    <w:rsid w:val="0044335E"/>
    <w:rsid w:val="004459CD"/>
    <w:rsid w:val="00465557"/>
    <w:rsid w:val="0048208F"/>
    <w:rsid w:val="004A7A33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63722"/>
    <w:rsid w:val="00592633"/>
    <w:rsid w:val="005A71C0"/>
    <w:rsid w:val="005B6957"/>
    <w:rsid w:val="005C076D"/>
    <w:rsid w:val="005C754F"/>
    <w:rsid w:val="005E4261"/>
    <w:rsid w:val="005E54FB"/>
    <w:rsid w:val="005F08EA"/>
    <w:rsid w:val="005F14DC"/>
    <w:rsid w:val="00600F33"/>
    <w:rsid w:val="006162A3"/>
    <w:rsid w:val="00634F6A"/>
    <w:rsid w:val="0066048A"/>
    <w:rsid w:val="00672CD8"/>
    <w:rsid w:val="00685F16"/>
    <w:rsid w:val="006A7B0D"/>
    <w:rsid w:val="006B1CED"/>
    <w:rsid w:val="006B3CCE"/>
    <w:rsid w:val="00715E91"/>
    <w:rsid w:val="00732760"/>
    <w:rsid w:val="00737446"/>
    <w:rsid w:val="007429F0"/>
    <w:rsid w:val="007479B7"/>
    <w:rsid w:val="00766205"/>
    <w:rsid w:val="00783AE4"/>
    <w:rsid w:val="007958AC"/>
    <w:rsid w:val="007A64C0"/>
    <w:rsid w:val="007C214B"/>
    <w:rsid w:val="007E205D"/>
    <w:rsid w:val="007F28B7"/>
    <w:rsid w:val="0080667B"/>
    <w:rsid w:val="00861FD0"/>
    <w:rsid w:val="00891497"/>
    <w:rsid w:val="008A3A9E"/>
    <w:rsid w:val="008A510E"/>
    <w:rsid w:val="008B20A6"/>
    <w:rsid w:val="008D19AE"/>
    <w:rsid w:val="008E0522"/>
    <w:rsid w:val="008E3893"/>
    <w:rsid w:val="008F42FB"/>
    <w:rsid w:val="00901568"/>
    <w:rsid w:val="009418DB"/>
    <w:rsid w:val="009566CB"/>
    <w:rsid w:val="0096045C"/>
    <w:rsid w:val="00980EC4"/>
    <w:rsid w:val="00995915"/>
    <w:rsid w:val="009A3043"/>
    <w:rsid w:val="009A49E0"/>
    <w:rsid w:val="009C1817"/>
    <w:rsid w:val="009D37E2"/>
    <w:rsid w:val="009E534D"/>
    <w:rsid w:val="00A028A0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7513A"/>
    <w:rsid w:val="00B84A10"/>
    <w:rsid w:val="00B9430C"/>
    <w:rsid w:val="00B948F5"/>
    <w:rsid w:val="00B97318"/>
    <w:rsid w:val="00BA5699"/>
    <w:rsid w:val="00BB753A"/>
    <w:rsid w:val="00C05DE2"/>
    <w:rsid w:val="00C35587"/>
    <w:rsid w:val="00C53E85"/>
    <w:rsid w:val="00C71380"/>
    <w:rsid w:val="00C768AD"/>
    <w:rsid w:val="00C77A3A"/>
    <w:rsid w:val="00C81705"/>
    <w:rsid w:val="00CA26DE"/>
    <w:rsid w:val="00CA71EB"/>
    <w:rsid w:val="00CB4931"/>
    <w:rsid w:val="00CB54D5"/>
    <w:rsid w:val="00CC78FF"/>
    <w:rsid w:val="00CE2626"/>
    <w:rsid w:val="00CE33C6"/>
    <w:rsid w:val="00CE416C"/>
    <w:rsid w:val="00CE4EC8"/>
    <w:rsid w:val="00CF3259"/>
    <w:rsid w:val="00D03CBC"/>
    <w:rsid w:val="00D13EE5"/>
    <w:rsid w:val="00D72215"/>
    <w:rsid w:val="00D73AC3"/>
    <w:rsid w:val="00D73BED"/>
    <w:rsid w:val="00D746CB"/>
    <w:rsid w:val="00D77596"/>
    <w:rsid w:val="00D87E17"/>
    <w:rsid w:val="00D9259A"/>
    <w:rsid w:val="00D9576C"/>
    <w:rsid w:val="00D974FD"/>
    <w:rsid w:val="00DC1146"/>
    <w:rsid w:val="00DC7177"/>
    <w:rsid w:val="00E00E1A"/>
    <w:rsid w:val="00E0186A"/>
    <w:rsid w:val="00E21498"/>
    <w:rsid w:val="00E3782B"/>
    <w:rsid w:val="00E4299F"/>
    <w:rsid w:val="00E4480A"/>
    <w:rsid w:val="00E52755"/>
    <w:rsid w:val="00E56A4F"/>
    <w:rsid w:val="00E57DA5"/>
    <w:rsid w:val="00E67AE9"/>
    <w:rsid w:val="00E75941"/>
    <w:rsid w:val="00E8036C"/>
    <w:rsid w:val="00E831E2"/>
    <w:rsid w:val="00E875AA"/>
    <w:rsid w:val="00EB2D86"/>
    <w:rsid w:val="00EC4D41"/>
    <w:rsid w:val="00EE5E07"/>
    <w:rsid w:val="00EE7E69"/>
    <w:rsid w:val="00EF4377"/>
    <w:rsid w:val="00F1023F"/>
    <w:rsid w:val="00F17C84"/>
    <w:rsid w:val="00F27AC3"/>
    <w:rsid w:val="00F4465C"/>
    <w:rsid w:val="00F730A5"/>
    <w:rsid w:val="00FA27FC"/>
    <w:rsid w:val="00FB5CF4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33" Type="http://schemas.openxmlformats.org/officeDocument/2006/relationships/image" Target="media/image24.w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67E83-5A5F-469F-988B-3C09B467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1</TotalTime>
  <Pages>10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2</cp:revision>
  <dcterms:created xsi:type="dcterms:W3CDTF">2023-01-20T11:36:00Z</dcterms:created>
  <dcterms:modified xsi:type="dcterms:W3CDTF">2023-01-20T11:36:00Z</dcterms:modified>
</cp:coreProperties>
</file>